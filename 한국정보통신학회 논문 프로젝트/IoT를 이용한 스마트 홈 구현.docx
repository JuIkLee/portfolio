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B7" w:rsidRPr="00BC5E33" w:rsidRDefault="005B36B7" w:rsidP="005B36B7">
      <w:pPr>
        <w:tabs>
          <w:tab w:val="left" w:pos="6885"/>
        </w:tabs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5B36B7" w:rsidRPr="00BC5E33" w:rsidRDefault="005B36B7" w:rsidP="005B36B7">
      <w:pPr>
        <w:tabs>
          <w:tab w:val="left" w:pos="6885"/>
        </w:tabs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5B36B7" w:rsidRPr="00BC5E33" w:rsidRDefault="005B36B7" w:rsidP="005B36B7">
      <w:pPr>
        <w:tabs>
          <w:tab w:val="left" w:pos="6885"/>
        </w:tabs>
        <w:ind w:firstLine="0"/>
        <w:jc w:val="center"/>
        <w:rPr>
          <w:rFonts w:ascii="나눔고딕코딩" w:eastAsia="나눔고딕코딩" w:hAnsi="나눔고딕코딩"/>
          <w:b/>
          <w:sz w:val="36"/>
          <w:szCs w:val="20"/>
        </w:rPr>
      </w:pPr>
      <w:r w:rsidRPr="00BC5E33">
        <w:rPr>
          <w:rFonts w:ascii="나눔고딕코딩" w:eastAsia="나눔고딕코딩" w:hAnsi="나눔고딕코딩" w:hint="eastAsia"/>
          <w:b/>
          <w:sz w:val="36"/>
          <w:szCs w:val="20"/>
        </w:rPr>
        <w:t xml:space="preserve">종합설계 1 </w:t>
      </w:r>
      <w:r w:rsidR="00883BA5" w:rsidRPr="00BC5E33">
        <w:rPr>
          <w:rFonts w:ascii="나눔고딕코딩" w:eastAsia="나눔고딕코딩" w:hAnsi="나눔고딕코딩" w:hint="eastAsia"/>
          <w:b/>
          <w:sz w:val="36"/>
          <w:szCs w:val="20"/>
        </w:rPr>
        <w:t>최종</w:t>
      </w:r>
      <w:r w:rsidRPr="00BC5E33">
        <w:rPr>
          <w:rFonts w:ascii="나눔고딕코딩" w:eastAsia="나눔고딕코딩" w:hAnsi="나눔고딕코딩" w:hint="eastAsia"/>
          <w:b/>
          <w:sz w:val="36"/>
          <w:szCs w:val="20"/>
        </w:rPr>
        <w:t>보고서</w:t>
      </w:r>
    </w:p>
    <w:p w:rsidR="005B36B7" w:rsidRPr="00BC5E33" w:rsidRDefault="005B36B7" w:rsidP="005B36B7">
      <w:pPr>
        <w:tabs>
          <w:tab w:val="left" w:pos="6885"/>
        </w:tabs>
        <w:ind w:firstLine="0"/>
        <w:jc w:val="center"/>
        <w:rPr>
          <w:rFonts w:ascii="나눔고딕코딩" w:eastAsia="나눔고딕코딩" w:hAnsi="나눔고딕코딩"/>
          <w:b/>
          <w:sz w:val="36"/>
          <w:szCs w:val="20"/>
        </w:rPr>
      </w:pPr>
      <w:r w:rsidRPr="00BC5E33">
        <w:rPr>
          <w:rFonts w:ascii="나눔고딕코딩" w:eastAsia="나눔고딕코딩" w:hAnsi="나눔고딕코딩" w:hint="eastAsia"/>
          <w:b/>
          <w:sz w:val="36"/>
          <w:szCs w:val="20"/>
        </w:rPr>
        <w:t>(</w:t>
      </w:r>
      <w:r w:rsidRPr="00BC5E33">
        <w:rPr>
          <w:rFonts w:ascii="나눔고딕코딩" w:eastAsia="나눔고딕코딩" w:hAnsi="나눔고딕코딩"/>
          <w:b/>
          <w:sz w:val="36"/>
          <w:szCs w:val="20"/>
        </w:rPr>
        <w:t>IoT</w:t>
      </w:r>
      <w:r w:rsidRPr="00BC5E33">
        <w:rPr>
          <w:rFonts w:ascii="나눔고딕코딩" w:eastAsia="나눔고딕코딩" w:hAnsi="나눔고딕코딩" w:hint="eastAsia"/>
          <w:b/>
          <w:sz w:val="36"/>
          <w:szCs w:val="20"/>
        </w:rPr>
        <w:t>를 이용한 Smart Home 구현)</w:t>
      </w:r>
    </w:p>
    <w:p w:rsidR="005B36B7" w:rsidRPr="00BC5E33" w:rsidRDefault="005B36B7" w:rsidP="005B36B7">
      <w:pPr>
        <w:tabs>
          <w:tab w:val="left" w:pos="6885"/>
        </w:tabs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5B36B7" w:rsidRPr="00BC5E33" w:rsidRDefault="005B36B7" w:rsidP="005B36B7">
      <w:pPr>
        <w:tabs>
          <w:tab w:val="left" w:pos="6885"/>
        </w:tabs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904908" w:rsidRDefault="00904908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0"/>
          <w:szCs w:val="20"/>
        </w:rPr>
      </w:pPr>
    </w:p>
    <w:p w:rsidR="00BC5E33" w:rsidRDefault="00BC5E33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0"/>
          <w:szCs w:val="20"/>
        </w:rPr>
      </w:pPr>
    </w:p>
    <w:p w:rsidR="00BC5E33" w:rsidRDefault="00BC5E33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0"/>
          <w:szCs w:val="20"/>
        </w:rPr>
      </w:pPr>
    </w:p>
    <w:p w:rsidR="00BC5E33" w:rsidRDefault="00BC5E33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0"/>
          <w:szCs w:val="20"/>
        </w:rPr>
      </w:pPr>
    </w:p>
    <w:p w:rsidR="00BC5E33" w:rsidRDefault="00BC5E33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0"/>
          <w:szCs w:val="20"/>
        </w:rPr>
      </w:pPr>
    </w:p>
    <w:p w:rsidR="00BC5E33" w:rsidRPr="00BC5E33" w:rsidRDefault="00BC5E33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0"/>
          <w:szCs w:val="20"/>
        </w:rPr>
      </w:pPr>
    </w:p>
    <w:p w:rsidR="005B36B7" w:rsidRPr="001637B8" w:rsidRDefault="005B36B7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2"/>
          <w:szCs w:val="20"/>
        </w:rPr>
      </w:pPr>
      <w:r w:rsidRPr="001637B8">
        <w:rPr>
          <w:rFonts w:ascii="나눔고딕코딩" w:eastAsia="나눔고딕코딩" w:hAnsi="나눔고딕코딩" w:hint="eastAsia"/>
          <w:sz w:val="22"/>
          <w:szCs w:val="20"/>
        </w:rPr>
        <w:t>일시</w:t>
      </w:r>
      <w:r w:rsidR="00904908" w:rsidRPr="001637B8">
        <w:rPr>
          <w:rFonts w:ascii="나눔고딕코딩" w:eastAsia="나눔고딕코딩" w:hAnsi="나눔고딕코딩" w:hint="eastAsia"/>
          <w:sz w:val="22"/>
          <w:szCs w:val="20"/>
        </w:rPr>
        <w:t xml:space="preserve"> : 2017.1</w:t>
      </w:r>
      <w:r w:rsidR="00DE4D87" w:rsidRPr="001637B8">
        <w:rPr>
          <w:rFonts w:ascii="나눔고딕코딩" w:eastAsia="나눔고딕코딩" w:hAnsi="나눔고딕코딩"/>
          <w:sz w:val="22"/>
          <w:szCs w:val="20"/>
        </w:rPr>
        <w:t>2</w:t>
      </w:r>
      <w:r w:rsidR="00904908" w:rsidRPr="001637B8">
        <w:rPr>
          <w:rFonts w:ascii="나눔고딕코딩" w:eastAsia="나눔고딕코딩" w:hAnsi="나눔고딕코딩" w:hint="eastAsia"/>
          <w:sz w:val="22"/>
          <w:szCs w:val="20"/>
        </w:rPr>
        <w:t>.</w:t>
      </w:r>
      <w:r w:rsidR="00DE4D87" w:rsidRPr="001637B8">
        <w:rPr>
          <w:rFonts w:ascii="나눔고딕코딩" w:eastAsia="나눔고딕코딩" w:hAnsi="나눔고딕코딩"/>
          <w:sz w:val="22"/>
          <w:szCs w:val="20"/>
        </w:rPr>
        <w:t>11</w:t>
      </w:r>
    </w:p>
    <w:p w:rsidR="005B36B7" w:rsidRPr="001637B8" w:rsidRDefault="005B36B7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2"/>
          <w:szCs w:val="20"/>
        </w:rPr>
      </w:pPr>
      <w:r w:rsidRPr="001637B8">
        <w:rPr>
          <w:rFonts w:ascii="나눔고딕코딩" w:eastAsia="나눔고딕코딩" w:hAnsi="나눔고딕코딩" w:hint="eastAsia"/>
          <w:sz w:val="22"/>
          <w:szCs w:val="20"/>
        </w:rPr>
        <w:t>담당교수 : 김동호</w:t>
      </w:r>
    </w:p>
    <w:p w:rsidR="005B36B7" w:rsidRPr="001637B8" w:rsidRDefault="005B36B7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2"/>
          <w:szCs w:val="20"/>
        </w:rPr>
      </w:pPr>
      <w:r w:rsidRPr="001637B8">
        <w:rPr>
          <w:rFonts w:ascii="나눔고딕코딩" w:eastAsia="나눔고딕코딩" w:hAnsi="나눔고딕코딩" w:hint="eastAsia"/>
          <w:sz w:val="22"/>
          <w:szCs w:val="20"/>
        </w:rPr>
        <w:t>팀 : 04.무한루프</w:t>
      </w:r>
    </w:p>
    <w:p w:rsidR="005B36B7" w:rsidRPr="001637B8" w:rsidRDefault="005B36B7" w:rsidP="005B36B7">
      <w:pPr>
        <w:tabs>
          <w:tab w:val="left" w:pos="6885"/>
        </w:tabs>
        <w:ind w:firstLine="0"/>
        <w:jc w:val="right"/>
        <w:rPr>
          <w:rFonts w:ascii="나눔고딕코딩" w:eastAsia="나눔고딕코딩" w:hAnsi="나눔고딕코딩"/>
          <w:sz w:val="22"/>
          <w:szCs w:val="20"/>
        </w:rPr>
      </w:pPr>
      <w:r w:rsidRPr="001637B8">
        <w:rPr>
          <w:rFonts w:ascii="나눔고딕코딩" w:eastAsia="나눔고딕코딩" w:hAnsi="나눔고딕코딩" w:hint="eastAsia"/>
          <w:sz w:val="22"/>
          <w:szCs w:val="20"/>
        </w:rPr>
        <w:t>팀원 : 이주익, 장예내</w:t>
      </w:r>
    </w:p>
    <w:p w:rsidR="00961A7C" w:rsidRPr="00BC5E33" w:rsidRDefault="005B36B7" w:rsidP="005B36B7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/>
          <w:sz w:val="20"/>
          <w:szCs w:val="20"/>
        </w:rPr>
        <w:br w:type="page"/>
      </w:r>
      <w:r w:rsidR="00961A7C" w:rsidRPr="00BC5E33">
        <w:rPr>
          <w:rFonts w:ascii="나눔고딕코딩" w:eastAsia="나눔고딕코딩" w:hAnsi="나눔고딕코딩" w:hint="eastAsia"/>
          <w:b/>
          <w:sz w:val="22"/>
          <w:szCs w:val="20"/>
        </w:rPr>
        <w:lastRenderedPageBreak/>
        <w:t>목차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프로젝트 정보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주제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목적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선행</w:t>
      </w:r>
      <w:r w:rsidR="004B2E71">
        <w:rPr>
          <w:rFonts w:ascii="나눔고딕코딩" w:eastAsia="나눔고딕코딩" w:hAnsi="나눔고딕코딩" w:hint="eastAsia"/>
          <w:sz w:val="22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2"/>
          <w:szCs w:val="20"/>
        </w:rPr>
        <w:t>조사</w:t>
      </w:r>
    </w:p>
    <w:p w:rsidR="00961A7C" w:rsidRPr="00BC5E33" w:rsidRDefault="006F2784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구현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설계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기대</w:t>
      </w:r>
      <w:r w:rsidR="004B2E71">
        <w:rPr>
          <w:rFonts w:ascii="나눔고딕코딩" w:eastAsia="나눔고딕코딩" w:hAnsi="나눔고딕코딩" w:hint="eastAsia"/>
          <w:sz w:val="22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2"/>
          <w:szCs w:val="20"/>
        </w:rPr>
        <w:t>효과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예상 결과</w:t>
      </w:r>
    </w:p>
    <w:p w:rsidR="00961A7C" w:rsidRPr="00BC5E33" w:rsidRDefault="00961A7C" w:rsidP="00961A7C">
      <w:pPr>
        <w:pStyle w:val="afff5"/>
        <w:numPr>
          <w:ilvl w:val="0"/>
          <w:numId w:val="28"/>
        </w:numPr>
        <w:ind w:leftChars="0"/>
        <w:rPr>
          <w:rFonts w:ascii="나눔고딕코딩" w:eastAsia="나눔고딕코딩" w:hAnsi="나눔고딕코딩"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sz w:val="22"/>
          <w:szCs w:val="20"/>
        </w:rPr>
        <w:t>일정</w:t>
      </w:r>
    </w:p>
    <w:p w:rsidR="00961A7C" w:rsidRDefault="00961A7C" w:rsidP="00BA7334">
      <w:pPr>
        <w:pStyle w:val="afff5"/>
        <w:numPr>
          <w:ilvl w:val="0"/>
          <w:numId w:val="28"/>
        </w:numPr>
        <w:suppressAutoHyphens w:val="0"/>
        <w:ind w:leftChars="0"/>
        <w:rPr>
          <w:rFonts w:ascii="나눔고딕코딩" w:eastAsia="나눔고딕코딩" w:hAnsi="나눔고딕코딩"/>
          <w:sz w:val="20"/>
          <w:szCs w:val="20"/>
        </w:rPr>
      </w:pPr>
      <w:r w:rsidRPr="00CA6BA6">
        <w:rPr>
          <w:rFonts w:ascii="나눔고딕코딩" w:eastAsia="나눔고딕코딩" w:hAnsi="나눔고딕코딩" w:hint="eastAsia"/>
          <w:sz w:val="22"/>
          <w:szCs w:val="20"/>
        </w:rPr>
        <w:t>참고</w:t>
      </w:r>
      <w:r w:rsidR="004B2E71">
        <w:rPr>
          <w:rFonts w:ascii="나눔고딕코딩" w:eastAsia="나눔고딕코딩" w:hAnsi="나눔고딕코딩" w:hint="eastAsia"/>
          <w:sz w:val="22"/>
          <w:szCs w:val="20"/>
        </w:rPr>
        <w:t xml:space="preserve"> </w:t>
      </w:r>
      <w:r w:rsidRPr="00CA6BA6">
        <w:rPr>
          <w:rFonts w:ascii="나눔고딕코딩" w:eastAsia="나눔고딕코딩" w:hAnsi="나눔고딕코딩" w:hint="eastAsia"/>
          <w:sz w:val="22"/>
          <w:szCs w:val="20"/>
        </w:rPr>
        <w:t>문헌</w:t>
      </w:r>
    </w:p>
    <w:p w:rsidR="00CA6BA6" w:rsidRDefault="00CA6BA6" w:rsidP="00CA6BA6">
      <w:pPr>
        <w:suppressAutoHyphens w:val="0"/>
        <w:rPr>
          <w:rFonts w:ascii="나눔고딕코딩" w:eastAsia="나눔고딕코딩" w:hAnsi="나눔고딕코딩"/>
          <w:sz w:val="20"/>
          <w:szCs w:val="20"/>
        </w:rPr>
      </w:pPr>
    </w:p>
    <w:p w:rsidR="00CA6BA6" w:rsidRDefault="00CA6BA6" w:rsidP="00CA6BA6">
      <w:pPr>
        <w:suppressAutoHyphens w:val="0"/>
        <w:rPr>
          <w:rFonts w:ascii="나눔고딕코딩" w:eastAsia="나눔고딕코딩" w:hAnsi="나눔고딕코딩"/>
          <w:sz w:val="20"/>
          <w:szCs w:val="20"/>
        </w:rPr>
      </w:pPr>
    </w:p>
    <w:p w:rsidR="00CA6BA6" w:rsidRDefault="00CA6BA6" w:rsidP="00CA6BA6">
      <w:pPr>
        <w:suppressAutoHyphens w:val="0"/>
        <w:rPr>
          <w:rFonts w:ascii="나눔고딕코딩" w:eastAsia="나눔고딕코딩" w:hAnsi="나눔고딕코딩"/>
          <w:sz w:val="20"/>
          <w:szCs w:val="20"/>
        </w:rPr>
      </w:pPr>
    </w:p>
    <w:p w:rsidR="00CA6BA6" w:rsidRDefault="00CA6BA6" w:rsidP="00CA6BA6">
      <w:pPr>
        <w:suppressAutoHyphens w:val="0"/>
        <w:rPr>
          <w:rFonts w:ascii="나눔고딕코딩" w:eastAsia="나눔고딕코딩" w:hAnsi="나눔고딕코딩"/>
          <w:sz w:val="20"/>
          <w:szCs w:val="20"/>
        </w:rPr>
      </w:pPr>
    </w:p>
    <w:p w:rsidR="00CA6BA6" w:rsidRDefault="00CA6BA6" w:rsidP="00CA6BA6">
      <w:pPr>
        <w:suppressAutoHyphens w:val="0"/>
        <w:rPr>
          <w:rFonts w:ascii="나눔고딕코딩" w:eastAsia="나눔고딕코딩" w:hAnsi="나눔고딕코딩"/>
          <w:sz w:val="20"/>
          <w:szCs w:val="20"/>
        </w:rPr>
      </w:pPr>
    </w:p>
    <w:p w:rsidR="00CA6BA6" w:rsidRDefault="00CA6BA6" w:rsidP="00CA6BA6">
      <w:pPr>
        <w:suppressAutoHyphens w:val="0"/>
        <w:rPr>
          <w:rFonts w:ascii="나눔고딕코딩" w:eastAsia="나눔고딕코딩" w:hAnsi="나눔고딕코딩"/>
          <w:sz w:val="20"/>
          <w:szCs w:val="20"/>
        </w:rPr>
      </w:pPr>
    </w:p>
    <w:p w:rsidR="00CA6BA6" w:rsidRPr="00CA6BA6" w:rsidRDefault="00CA6BA6" w:rsidP="00E26675">
      <w:pPr>
        <w:suppressAutoHyphens w:val="0"/>
        <w:ind w:firstLine="0"/>
        <w:rPr>
          <w:rFonts w:ascii="나눔고딕코딩" w:eastAsia="나눔고딕코딩" w:hAnsi="나눔고딕코딩" w:hint="eastAsia"/>
          <w:sz w:val="20"/>
          <w:szCs w:val="20"/>
        </w:rPr>
      </w:pPr>
    </w:p>
    <w:p w:rsidR="00961A7C" w:rsidRPr="004F52BB" w:rsidRDefault="00961A7C" w:rsidP="004F52BB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cs="바탕" w:hint="eastAsia"/>
          <w:b/>
          <w:sz w:val="22"/>
          <w:szCs w:val="20"/>
        </w:rPr>
        <w:lastRenderedPageBreak/>
        <w:t>프</w:t>
      </w: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로젝트 정보</w:t>
      </w:r>
    </w:p>
    <w:tbl>
      <w:tblPr>
        <w:tblStyle w:val="affc"/>
        <w:tblW w:w="9791" w:type="dxa"/>
        <w:jc w:val="center"/>
        <w:tblLayout w:type="fixed"/>
        <w:tblLook w:val="04A0" w:firstRow="1" w:lastRow="0" w:firstColumn="1" w:lastColumn="0" w:noHBand="0" w:noVBand="1"/>
      </w:tblPr>
      <w:tblGrid>
        <w:gridCol w:w="1675"/>
        <w:gridCol w:w="1200"/>
        <w:gridCol w:w="6916"/>
      </w:tblGrid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873AAF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수행 학기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hint="eastAsia"/>
                <w:sz w:val="20"/>
                <w:szCs w:val="20"/>
              </w:rPr>
              <w:t xml:space="preserve">2017학년도 </w:t>
            </w:r>
            <w:r w:rsidRPr="00BC5E33">
              <w:rPr>
                <w:rFonts w:ascii="나눔고딕코딩" w:eastAsia="나눔고딕코딩" w:hAnsi="나눔고딕코딩"/>
                <w:sz w:val="20"/>
                <w:szCs w:val="20"/>
              </w:rPr>
              <w:t>1</w:t>
            </w:r>
            <w:r w:rsidRPr="00BC5E33">
              <w:rPr>
                <w:rFonts w:ascii="나눔고딕코딩" w:eastAsia="나눔고딕코딩" w:hAnsi="나눔고딕코딩" w:hint="eastAsia"/>
                <w:sz w:val="20"/>
                <w:szCs w:val="20"/>
              </w:rPr>
              <w:t>학기</w:t>
            </w:r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교과목명 및 분반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교과목명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컴퓨터공학 종합설계1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     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분반 : 1</w:t>
            </w:r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교과담당교수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소속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융합 소프트웨어 교육원</w:t>
            </w:r>
            <w:r w:rsidR="00317DAB"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    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성명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김동호</w:t>
            </w:r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873AAF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팀 명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hint="eastAsia"/>
                <w:sz w:val="20"/>
                <w:szCs w:val="20"/>
              </w:rPr>
              <w:t>04. 무한루프</w:t>
            </w:r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Merge w:val="restart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팀원(학생)</w:t>
            </w:r>
          </w:p>
        </w:tc>
        <w:tc>
          <w:tcPr>
            <w:tcW w:w="1200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팀장</w:t>
            </w:r>
          </w:p>
        </w:tc>
        <w:tc>
          <w:tcPr>
            <w:tcW w:w="6916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hint="eastAsia"/>
                <w:sz w:val="20"/>
                <w:szCs w:val="20"/>
              </w:rPr>
              <w:t>이주익(</w:t>
            </w:r>
            <w:r w:rsidRPr="00BC5E33">
              <w:rPr>
                <w:rFonts w:ascii="나눔고딕코딩" w:eastAsia="나눔고딕코딩" w:hAnsi="나눔고딕코딩"/>
                <w:sz w:val="20"/>
                <w:szCs w:val="20"/>
              </w:rPr>
              <w:t>2008111939)</w:t>
            </w:r>
            <w:hyperlink r:id="rId9" w:history="1">
              <w:r w:rsidR="005B36B7" w:rsidRPr="00BC5E33">
                <w:rPr>
                  <w:rStyle w:val="afff6"/>
                  <w:rFonts w:ascii="나눔고딕코딩" w:eastAsia="나눔고딕코딩" w:hAnsi="나눔고딕코딩"/>
                  <w:sz w:val="20"/>
                  <w:szCs w:val="20"/>
                </w:rPr>
                <w:t>/01056881841/wndlrrl@gmail.com</w:t>
              </w:r>
            </w:hyperlink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Merge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 w:cs="바탕"/>
                <w:sz w:val="20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팀원</w:t>
            </w:r>
          </w:p>
        </w:tc>
        <w:tc>
          <w:tcPr>
            <w:tcW w:w="6916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장예내(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>2009110155)</w:t>
            </w:r>
            <w:hyperlink r:id="rId10" w:history="1">
              <w:r w:rsidRPr="00BC5E33">
                <w:rPr>
                  <w:rStyle w:val="afff6"/>
                  <w:rFonts w:ascii="나눔고딕코딩" w:eastAsia="나눔고딕코딩" w:hAnsi="나눔고딕코딩" w:cs="바탕"/>
                  <w:sz w:val="20"/>
                  <w:szCs w:val="20"/>
                </w:rPr>
                <w:t>/</w:t>
              </w:r>
              <w:r w:rsidRPr="00BC5E33">
                <w:rPr>
                  <w:rStyle w:val="afff6"/>
                  <w:rFonts w:ascii="나눔고딕코딩" w:eastAsia="나눔고딕코딩" w:hAnsi="나눔고딕코딩" w:cs="바탕" w:hint="eastAsia"/>
                  <w:sz w:val="20"/>
                  <w:szCs w:val="20"/>
                </w:rPr>
                <w:t>01098784838/edikghif@naver.com</w:t>
              </w:r>
            </w:hyperlink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지도교수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소속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융합소프트웨어교육원 </w:t>
            </w:r>
            <w:r w:rsidR="00317DAB"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     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성명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김동호</w:t>
            </w:r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산업체 멘토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소속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>: ㈜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이씨오 </w:t>
            </w:r>
            <w:r w:rsidR="00317DAB"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  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성명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박대우 </w:t>
            </w:r>
            <w:r w:rsidR="00317DAB"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   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 xml:space="preserve">직함 </w:t>
            </w:r>
            <w:r w:rsidRPr="00BC5E33">
              <w:rPr>
                <w:rFonts w:ascii="나눔고딕코딩" w:eastAsia="나눔고딕코딩" w:hAnsi="나눔고딕코딩" w:cs="바탕"/>
                <w:sz w:val="20"/>
                <w:szCs w:val="20"/>
              </w:rPr>
              <w:t xml:space="preserve">: </w:t>
            </w: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운영책임자</w:t>
            </w:r>
          </w:p>
        </w:tc>
      </w:tr>
      <w:tr w:rsidR="0056390E" w:rsidRPr="00BC5E33" w:rsidTr="0067614F">
        <w:trPr>
          <w:trHeight w:val="520"/>
          <w:jc w:val="center"/>
        </w:trPr>
        <w:tc>
          <w:tcPr>
            <w:tcW w:w="1675" w:type="dxa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cs="바탕" w:hint="eastAsia"/>
                <w:sz w:val="20"/>
                <w:szCs w:val="20"/>
              </w:rPr>
              <w:t>일시</w:t>
            </w:r>
          </w:p>
        </w:tc>
        <w:tc>
          <w:tcPr>
            <w:tcW w:w="8116" w:type="dxa"/>
            <w:gridSpan w:val="2"/>
            <w:vAlign w:val="center"/>
          </w:tcPr>
          <w:p w:rsidR="0056390E" w:rsidRPr="00BC5E33" w:rsidRDefault="0056390E" w:rsidP="00317DAB">
            <w:pPr>
              <w:pStyle w:val="afe"/>
              <w:jc w:val="center"/>
              <w:rPr>
                <w:rFonts w:ascii="나눔고딕코딩" w:eastAsia="나눔고딕코딩" w:hAnsi="나눔고딕코딩"/>
                <w:sz w:val="20"/>
                <w:szCs w:val="20"/>
              </w:rPr>
            </w:pPr>
            <w:r w:rsidRPr="00BC5E33">
              <w:rPr>
                <w:rFonts w:ascii="나눔고딕코딩" w:eastAsia="나눔고딕코딩" w:hAnsi="나눔고딕코딩" w:hint="eastAsia"/>
                <w:sz w:val="20"/>
                <w:szCs w:val="20"/>
              </w:rPr>
              <w:t xml:space="preserve">2017. </w:t>
            </w:r>
            <w:r w:rsidRPr="00BC5E33">
              <w:rPr>
                <w:rFonts w:ascii="나눔고딕코딩" w:eastAsia="나눔고딕코딩" w:hAnsi="나눔고딕코딩"/>
                <w:sz w:val="20"/>
                <w:szCs w:val="20"/>
              </w:rPr>
              <w:t>1</w:t>
            </w:r>
            <w:r w:rsidR="00883BA5" w:rsidRPr="00BC5E33">
              <w:rPr>
                <w:rFonts w:ascii="나눔고딕코딩" w:eastAsia="나눔고딕코딩" w:hAnsi="나눔고딕코딩"/>
                <w:sz w:val="20"/>
                <w:szCs w:val="20"/>
              </w:rPr>
              <w:t>2</w:t>
            </w:r>
            <w:r w:rsidRPr="00BC5E33">
              <w:rPr>
                <w:rFonts w:ascii="나눔고딕코딩" w:eastAsia="나눔고딕코딩" w:hAnsi="나눔고딕코딩"/>
                <w:sz w:val="20"/>
                <w:szCs w:val="20"/>
              </w:rPr>
              <w:t xml:space="preserve">. </w:t>
            </w:r>
            <w:r w:rsidR="00883BA5" w:rsidRPr="00BC5E33">
              <w:rPr>
                <w:rFonts w:ascii="나눔고딕코딩" w:eastAsia="나눔고딕코딩" w:hAnsi="나눔고딕코딩"/>
                <w:sz w:val="20"/>
                <w:szCs w:val="20"/>
              </w:rPr>
              <w:t>11</w:t>
            </w:r>
          </w:p>
        </w:tc>
      </w:tr>
    </w:tbl>
    <w:p w:rsidR="00E614DD" w:rsidRPr="00BC5E33" w:rsidRDefault="00E614DD">
      <w:pPr>
        <w:pStyle w:val="afe"/>
        <w:rPr>
          <w:rFonts w:ascii="나눔고딕코딩" w:eastAsia="나눔고딕코딩" w:hAnsi="나눔고딕코딩"/>
          <w:sz w:val="20"/>
          <w:szCs w:val="20"/>
        </w:rPr>
      </w:pPr>
    </w:p>
    <w:p w:rsidR="00B32CAD" w:rsidRPr="00BC5E33" w:rsidRDefault="00B32CAD">
      <w:pPr>
        <w:pStyle w:val="afe"/>
        <w:rPr>
          <w:rFonts w:ascii="나눔고딕코딩" w:eastAsia="나눔고딕코딩" w:hAnsi="나눔고딕코딩"/>
          <w:sz w:val="20"/>
          <w:szCs w:val="20"/>
        </w:rPr>
      </w:pPr>
    </w:p>
    <w:p w:rsidR="00E614DD" w:rsidRPr="00BC5E33" w:rsidRDefault="00961A7C" w:rsidP="00961A7C">
      <w:pPr>
        <w:pStyle w:val="aff8"/>
        <w:numPr>
          <w:ilvl w:val="0"/>
          <w:numId w:val="30"/>
        </w:numPr>
        <w:jc w:val="left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cs="맑은 고딕" w:hint="eastAsia"/>
          <w:b/>
          <w:sz w:val="22"/>
          <w:szCs w:val="20"/>
        </w:rPr>
        <w:t>주제</w:t>
      </w:r>
    </w:p>
    <w:p w:rsidR="00E614DD" w:rsidRPr="00BC5E33" w:rsidRDefault="00082466" w:rsidP="00082466">
      <w:pPr>
        <w:ind w:firstLine="0"/>
        <w:rPr>
          <w:rFonts w:ascii="나눔고딕코딩" w:eastAsia="나눔고딕코딩" w:hAnsi="나눔고딕코딩" w:cs="바탕"/>
          <w:sz w:val="20"/>
          <w:szCs w:val="20"/>
        </w:rPr>
      </w:pPr>
      <w:r w:rsidRPr="00BC5E33">
        <w:rPr>
          <w:rFonts w:ascii="나눔고딕코딩" w:eastAsia="나눔고딕코딩" w:hAnsi="나눔고딕코딩" w:cs="바탕" w:hint="eastAsia"/>
          <w:sz w:val="20"/>
          <w:szCs w:val="20"/>
        </w:rPr>
        <w:t xml:space="preserve">IoT를 이용한 </w:t>
      </w:r>
      <w:r w:rsidR="00961A7C" w:rsidRPr="00BC5E33">
        <w:rPr>
          <w:rFonts w:ascii="나눔고딕코딩" w:eastAsia="나눔고딕코딩" w:hAnsi="나눔고딕코딩" w:cs="바탕"/>
          <w:sz w:val="20"/>
          <w:szCs w:val="20"/>
        </w:rPr>
        <w:t>Sma</w:t>
      </w:r>
      <w:r w:rsidRPr="00BC5E33">
        <w:rPr>
          <w:rFonts w:ascii="나눔고딕코딩" w:eastAsia="나눔고딕코딩" w:hAnsi="나눔고딕코딩" w:cs="바탕"/>
          <w:sz w:val="20"/>
          <w:szCs w:val="20"/>
        </w:rPr>
        <w:t>rt home</w:t>
      </w:r>
      <w:r w:rsidRPr="00BC5E33">
        <w:rPr>
          <w:rFonts w:ascii="나눔고딕코딩" w:eastAsia="나눔고딕코딩" w:hAnsi="나눔고딕코딩" w:cs="바탕" w:hint="eastAsia"/>
          <w:sz w:val="20"/>
          <w:szCs w:val="20"/>
        </w:rPr>
        <w:t>구현</w:t>
      </w:r>
    </w:p>
    <w:p w:rsidR="00082466" w:rsidRPr="00BC5E33" w:rsidRDefault="00082466" w:rsidP="00082466">
      <w:pPr>
        <w:rPr>
          <w:rFonts w:ascii="나눔고딕코딩" w:eastAsia="나눔고딕코딩" w:hAnsi="나눔고딕코딩" w:cs="바탕"/>
          <w:sz w:val="20"/>
          <w:szCs w:val="20"/>
        </w:rPr>
      </w:pPr>
    </w:p>
    <w:p w:rsidR="00B32CAD" w:rsidRPr="00BC5E33" w:rsidRDefault="00B32CAD" w:rsidP="00082466">
      <w:pPr>
        <w:rPr>
          <w:rFonts w:ascii="나눔고딕코딩" w:eastAsia="나눔고딕코딩" w:hAnsi="나눔고딕코딩" w:cs="바탕"/>
          <w:sz w:val="20"/>
          <w:szCs w:val="20"/>
        </w:rPr>
      </w:pPr>
    </w:p>
    <w:p w:rsidR="00082466" w:rsidRPr="00BC5E33" w:rsidRDefault="00961A7C" w:rsidP="00961A7C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/>
          <w:sz w:val="22"/>
          <w:szCs w:val="20"/>
        </w:rPr>
        <w:t xml:space="preserve"> </w:t>
      </w:r>
      <w:r w:rsidR="00082466" w:rsidRPr="00BC5E33">
        <w:rPr>
          <w:rFonts w:ascii="나눔고딕코딩" w:eastAsia="나눔고딕코딩" w:hAnsi="나눔고딕코딩" w:hint="eastAsia"/>
          <w:b/>
          <w:sz w:val="22"/>
          <w:szCs w:val="20"/>
        </w:rPr>
        <w:t>목적</w:t>
      </w:r>
      <w:r w:rsidR="00BE1FA1" w:rsidRPr="00BC5E33">
        <w:rPr>
          <w:rFonts w:ascii="나눔고딕코딩" w:eastAsia="나눔고딕코딩" w:hAnsi="나눔고딕코딩" w:hint="eastAsia"/>
          <w:b/>
          <w:sz w:val="22"/>
          <w:szCs w:val="20"/>
        </w:rPr>
        <w:t xml:space="preserve"> 및 필요성</w:t>
      </w:r>
    </w:p>
    <w:p w:rsidR="00961A7C" w:rsidRPr="00BC5E33" w:rsidRDefault="00B52322" w:rsidP="008236C8">
      <w:pPr>
        <w:ind w:firstLineChars="200" w:firstLine="40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추운 겨울</w:t>
      </w:r>
      <w:r w:rsidR="008821DA">
        <w:rPr>
          <w:rFonts w:ascii="나눔고딕코딩" w:eastAsia="나눔고딕코딩" w:hAnsi="나눔고딕코딩" w:hint="eastAsia"/>
          <w:sz w:val="20"/>
          <w:szCs w:val="20"/>
        </w:rPr>
        <w:t>이나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더운 여름</w:t>
      </w:r>
      <w:r w:rsidR="008821DA">
        <w:rPr>
          <w:rFonts w:ascii="나눔고딕코딩" w:eastAsia="나눔고딕코딩" w:hAnsi="나눔고딕코딩" w:hint="eastAsia"/>
          <w:sz w:val="20"/>
          <w:szCs w:val="20"/>
        </w:rPr>
        <w:t>,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집에</w:t>
      </w:r>
      <w:r w:rsidR="00CA6BA6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8821DA">
        <w:rPr>
          <w:rFonts w:ascii="나눔고딕코딩" w:eastAsia="나눔고딕코딩" w:hAnsi="나눔고딕코딩" w:hint="eastAsia"/>
          <w:sz w:val="20"/>
          <w:szCs w:val="20"/>
        </w:rPr>
        <w:t>돌아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왔을 때</w:t>
      </w:r>
      <w:r w:rsidR="008821DA">
        <w:rPr>
          <w:rFonts w:ascii="나눔고딕코딩" w:eastAsia="나눔고딕코딩" w:hAnsi="나눔고딕코딩" w:hint="eastAsia"/>
          <w:sz w:val="20"/>
          <w:szCs w:val="20"/>
        </w:rPr>
        <w:t xml:space="preserve"> 집 내부의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온도와 습도에 대</w:t>
      </w:r>
      <w:r w:rsidR="008821DA">
        <w:rPr>
          <w:rFonts w:ascii="나눔고딕코딩" w:eastAsia="나눔고딕코딩" w:hAnsi="나눔고딕코딩" w:hint="eastAsia"/>
          <w:sz w:val="20"/>
          <w:szCs w:val="20"/>
        </w:rPr>
        <w:t>해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8236C8">
        <w:rPr>
          <w:rFonts w:ascii="나눔고딕코딩" w:eastAsia="나눔고딕코딩" w:hAnsi="나눔고딕코딩" w:hint="eastAsia"/>
          <w:sz w:val="20"/>
          <w:szCs w:val="20"/>
        </w:rPr>
        <w:t>불쾌함을</w:t>
      </w:r>
      <w:r w:rsidR="008821DA">
        <w:rPr>
          <w:rFonts w:ascii="나눔고딕코딩" w:eastAsia="나눔고딕코딩" w:hAnsi="나눔고딕코딩" w:hint="eastAsia"/>
          <w:sz w:val="20"/>
          <w:szCs w:val="20"/>
        </w:rPr>
        <w:t xml:space="preserve"> 느끼는 경험은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누구나 한번씩 해봤을 것이다. 만약 </w:t>
      </w:r>
      <w:r w:rsidR="0094506A">
        <w:rPr>
          <w:rFonts w:ascii="나눔고딕코딩" w:eastAsia="나눔고딕코딩" w:hAnsi="나눔고딕코딩" w:hint="eastAsia"/>
          <w:sz w:val="20"/>
          <w:szCs w:val="20"/>
        </w:rPr>
        <w:t xml:space="preserve">내부를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항상 </w:t>
      </w:r>
      <w:r w:rsidR="00AA48DF">
        <w:rPr>
          <w:rFonts w:ascii="나눔고딕코딩" w:eastAsia="나눔고딕코딩" w:hAnsi="나눔고딕코딩" w:hint="eastAsia"/>
          <w:sz w:val="20"/>
          <w:szCs w:val="20"/>
        </w:rPr>
        <w:t>쾌적한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온도와 습도로 유지 시킬 수 있다면</w:t>
      </w:r>
      <w:r w:rsidR="008236C8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8236C8">
        <w:rPr>
          <w:rFonts w:ascii="나눔고딕코딩" w:eastAsia="나눔고딕코딩" w:hAnsi="나눔고딕코딩" w:hint="eastAsia"/>
          <w:sz w:val="20"/>
          <w:szCs w:val="20"/>
        </w:rPr>
        <w:t>얼마나 좋겠는가</w:t>
      </w:r>
      <w:r w:rsidR="008236C8">
        <w:rPr>
          <w:rFonts w:ascii="나눔고딕코딩" w:eastAsia="나눔고딕코딩" w:hAnsi="나눔고딕코딩"/>
          <w:sz w:val="20"/>
          <w:szCs w:val="20"/>
        </w:rPr>
        <w:t>?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963A41">
        <w:rPr>
          <w:rFonts w:ascii="나눔고딕코딩" w:eastAsia="나눔고딕코딩" w:hAnsi="나눔고딕코딩" w:hint="eastAsia"/>
          <w:sz w:val="20"/>
          <w:szCs w:val="20"/>
        </w:rPr>
        <w:t xml:space="preserve">이러한 물음에 답하는 우리의 프로젝트는 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모바일 앱을 통해 </w:t>
      </w:r>
      <w:r w:rsidR="00963A41">
        <w:rPr>
          <w:rFonts w:ascii="나눔고딕코딩" w:eastAsia="나눔고딕코딩" w:hAnsi="나눔고딕코딩" w:hint="eastAsia"/>
          <w:sz w:val="20"/>
          <w:szCs w:val="20"/>
        </w:rPr>
        <w:t>집 내부의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온</w:t>
      </w:r>
      <w:r w:rsidR="00CA6BA6">
        <w:rPr>
          <w:rFonts w:ascii="나눔고딕코딩" w:eastAsia="나눔고딕코딩" w:hAnsi="나눔고딕코딩" w:hint="eastAsia"/>
          <w:sz w:val="20"/>
          <w:szCs w:val="20"/>
        </w:rPr>
        <w:t>도와</w:t>
      </w:r>
      <w:r w:rsidR="00CA6BA6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>습도를 확인</w:t>
      </w:r>
      <w:r w:rsidR="00C43DB9">
        <w:rPr>
          <w:rFonts w:ascii="나눔고딕코딩" w:eastAsia="나눔고딕코딩" w:hAnsi="나눔고딕코딩" w:hint="eastAsia"/>
          <w:sz w:val="20"/>
          <w:szCs w:val="20"/>
        </w:rPr>
        <w:t xml:space="preserve">할 </w:t>
      </w:r>
      <w:r w:rsidR="00C43DB9">
        <w:rPr>
          <w:rFonts w:ascii="나눔고딕코딩" w:eastAsia="나눔고딕코딩" w:hAnsi="나눔고딕코딩" w:hint="eastAsia"/>
          <w:sz w:val="20"/>
          <w:szCs w:val="20"/>
        </w:rPr>
        <w:lastRenderedPageBreak/>
        <w:t>수 있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고 </w:t>
      </w:r>
      <w:r w:rsidR="00873AAF" w:rsidRPr="00BC5E33">
        <w:rPr>
          <w:rFonts w:ascii="나눔고딕코딩" w:eastAsia="나눔고딕코딩" w:hAnsi="나눔고딕코딩"/>
          <w:sz w:val="20"/>
          <w:szCs w:val="20"/>
        </w:rPr>
        <w:t>온,</w:t>
      </w:r>
      <w:r w:rsidR="00873AAF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습도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조절 가전제품(에어컨,</w:t>
      </w:r>
      <w:r w:rsidR="00D76976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>난방기</w:t>
      </w:r>
      <w:r w:rsidR="00873AAF" w:rsidRPr="00BC5E33">
        <w:rPr>
          <w:rFonts w:ascii="나눔고딕코딩" w:eastAsia="나눔고딕코딩" w:hAnsi="나눔고딕코딩"/>
          <w:sz w:val="20"/>
          <w:szCs w:val="20"/>
        </w:rPr>
        <w:t xml:space="preserve">, </w:t>
      </w:r>
      <w:r w:rsidR="00AA4816">
        <w:rPr>
          <w:rFonts w:ascii="나눔고딕코딩" w:eastAsia="나눔고딕코딩" w:hAnsi="나눔고딕코딩" w:hint="eastAsia"/>
          <w:sz w:val="20"/>
          <w:szCs w:val="20"/>
        </w:rPr>
        <w:t>보일러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873AAF" w:rsidRPr="00BC5E33">
        <w:rPr>
          <w:rFonts w:ascii="나눔고딕코딩" w:eastAsia="나눔고딕코딩" w:hAnsi="나눔고딕코딩" w:hint="eastAsia"/>
          <w:sz w:val="20"/>
          <w:szCs w:val="20"/>
        </w:rPr>
        <w:t>등</w:t>
      </w:r>
      <w:r w:rsidR="00873AAF" w:rsidRPr="00BC5E33">
        <w:rPr>
          <w:rFonts w:ascii="나눔고딕코딩" w:eastAsia="나눔고딕코딩" w:hAnsi="나눔고딕코딩"/>
          <w:sz w:val="20"/>
          <w:szCs w:val="20"/>
        </w:rPr>
        <w:t>)을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제어하여 사용자가 </w:t>
      </w:r>
      <w:r w:rsidR="00873AAF" w:rsidRPr="00BC5E33">
        <w:rPr>
          <w:rFonts w:ascii="나눔고딕코딩" w:eastAsia="나눔고딕코딩" w:hAnsi="나눔고딕코딩" w:hint="eastAsia"/>
          <w:sz w:val="20"/>
          <w:szCs w:val="20"/>
        </w:rPr>
        <w:t>원하는</w:t>
      </w:r>
      <w:r w:rsidR="00873AAF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9E4129">
        <w:rPr>
          <w:rFonts w:ascii="나눔고딕코딩" w:eastAsia="나눔고딕코딩" w:hAnsi="나눔고딕코딩" w:hint="eastAsia"/>
          <w:sz w:val="20"/>
          <w:szCs w:val="20"/>
        </w:rPr>
        <w:t>내부 환경을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유지</w:t>
      </w:r>
      <w:r w:rsidR="00C43DB9">
        <w:rPr>
          <w:rFonts w:ascii="나눔고딕코딩" w:eastAsia="나눔고딕코딩" w:hAnsi="나눔고딕코딩" w:hint="eastAsia"/>
          <w:sz w:val="20"/>
          <w:szCs w:val="20"/>
        </w:rPr>
        <w:t>하도록 한다.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C43DB9">
        <w:rPr>
          <w:rFonts w:ascii="나눔고딕코딩" w:eastAsia="나눔고딕코딩" w:hAnsi="나눔고딕코딩" w:hint="eastAsia"/>
          <w:sz w:val="20"/>
          <w:szCs w:val="20"/>
        </w:rPr>
        <w:t xml:space="preserve">우리 프로젝트는 여기서 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더 나아가 </w:t>
      </w:r>
      <w:r w:rsidR="0046236A">
        <w:rPr>
          <w:rFonts w:ascii="나눔고딕코딩" w:eastAsia="나눔고딕코딩" w:hAnsi="나눔고딕코딩" w:hint="eastAsia"/>
          <w:sz w:val="20"/>
          <w:szCs w:val="20"/>
        </w:rPr>
        <w:t xml:space="preserve">굳이 사용자가 제어하지 않더라도 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자동으로 </w:t>
      </w:r>
      <w:r w:rsidR="009E4129">
        <w:rPr>
          <w:rFonts w:ascii="나눔고딕코딩" w:eastAsia="나눔고딕코딩" w:hAnsi="나눔고딕코딩" w:hint="eastAsia"/>
          <w:sz w:val="20"/>
          <w:szCs w:val="20"/>
        </w:rPr>
        <w:t>환경을 조성</w:t>
      </w:r>
      <w:r w:rsidR="00CF654D">
        <w:rPr>
          <w:rFonts w:ascii="나눔고딕코딩" w:eastAsia="나눔고딕코딩" w:hAnsi="나눔고딕코딩" w:hint="eastAsia"/>
          <w:sz w:val="20"/>
          <w:szCs w:val="20"/>
        </w:rPr>
        <w:t>할 수 있도록 하는</w:t>
      </w:r>
      <w:r w:rsidR="00D76976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것을 목표로 한다.</w:t>
      </w:r>
    </w:p>
    <w:p w:rsidR="00D76976" w:rsidRPr="00BC5E33" w:rsidRDefault="00D76976" w:rsidP="00D76976">
      <w:pPr>
        <w:pStyle w:val="afff5"/>
        <w:ind w:leftChars="0" w:left="760" w:firstLine="0"/>
        <w:rPr>
          <w:rFonts w:ascii="나눔고딕코딩" w:eastAsia="나눔고딕코딩" w:hAnsi="나눔고딕코딩"/>
          <w:sz w:val="20"/>
          <w:szCs w:val="20"/>
        </w:rPr>
      </w:pPr>
    </w:p>
    <w:p w:rsidR="00BE1FA1" w:rsidRPr="00BC5E33" w:rsidRDefault="00BE1FA1" w:rsidP="00D76976">
      <w:pPr>
        <w:pStyle w:val="afff5"/>
        <w:ind w:leftChars="0" w:left="760" w:firstLine="0"/>
        <w:rPr>
          <w:rFonts w:ascii="나눔고딕코딩" w:eastAsia="나눔고딕코딩" w:hAnsi="나눔고딕코딩"/>
          <w:sz w:val="20"/>
          <w:szCs w:val="20"/>
        </w:rPr>
      </w:pPr>
    </w:p>
    <w:p w:rsidR="00317DAB" w:rsidRPr="00BC5E33" w:rsidRDefault="00961A7C" w:rsidP="00961A7C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선행</w:t>
      </w:r>
      <w:r w:rsidR="004B2E71">
        <w:rPr>
          <w:rFonts w:ascii="나눔고딕코딩" w:eastAsia="나눔고딕코딩" w:hAnsi="나눔고딕코딩" w:hint="eastAsia"/>
          <w:b/>
          <w:sz w:val="22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조사</w:t>
      </w:r>
    </w:p>
    <w:p w:rsidR="00D76976" w:rsidRPr="009C6A2E" w:rsidRDefault="00883BA5" w:rsidP="009C6A2E">
      <w:pPr>
        <w:ind w:firstLine="0"/>
        <w:rPr>
          <w:rFonts w:ascii="나눔고딕코딩" w:eastAsia="나눔고딕코딩" w:hAnsi="나눔고딕코딩"/>
          <w:sz w:val="20"/>
        </w:rPr>
      </w:pPr>
      <w:r w:rsidRPr="009C6A2E">
        <w:rPr>
          <w:rFonts w:ascii="나눔고딕코딩" w:eastAsia="나눔고딕코딩" w:hAnsi="나눔고딕코딩" w:cs="바탕" w:hint="eastAsia"/>
          <w:sz w:val="20"/>
        </w:rPr>
        <w:t>라즈베리</w:t>
      </w:r>
      <w:r w:rsidRPr="009C6A2E">
        <w:rPr>
          <w:rFonts w:ascii="나눔고딕코딩" w:eastAsia="나눔고딕코딩" w:hAnsi="나눔고딕코딩" w:hint="eastAsia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파이</w:t>
      </w:r>
      <w:r w:rsidRPr="009C6A2E">
        <w:rPr>
          <w:rFonts w:ascii="나눔고딕코딩" w:eastAsia="나눔고딕코딩" w:hAnsi="나눔고딕코딩" w:hint="eastAsia"/>
          <w:sz w:val="20"/>
        </w:rPr>
        <w:t>(</w:t>
      </w:r>
      <w:r w:rsidRPr="009C6A2E">
        <w:rPr>
          <w:rFonts w:ascii="나눔고딕코딩" w:eastAsia="나눔고딕코딩" w:hAnsi="나눔고딕코딩"/>
          <w:sz w:val="20"/>
          <w:shd w:val="clear" w:color="auto" w:fill="FFFFFF"/>
          <w:lang w:val="en"/>
        </w:rPr>
        <w:t>Raspberry Pi)</w:t>
      </w:r>
    </w:p>
    <w:p w:rsidR="00883BA5" w:rsidRPr="009C6A2E" w:rsidRDefault="00883BA5" w:rsidP="009C6A2E">
      <w:pPr>
        <w:ind w:firstLine="0"/>
        <w:rPr>
          <w:rFonts w:ascii="나눔고딕코딩" w:eastAsia="나눔고딕코딩" w:hAnsi="나눔고딕코딩"/>
          <w:sz w:val="20"/>
        </w:rPr>
      </w:pPr>
      <w:r w:rsidRPr="009C6A2E">
        <w:rPr>
          <w:rFonts w:ascii="나눔고딕코딩" w:eastAsia="나눔고딕코딩" w:hAnsi="나눔고딕코딩" w:cs="바탕" w:hint="eastAsia"/>
          <w:sz w:val="20"/>
        </w:rPr>
        <w:t>교육을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증진시키기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위해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개발한</w:t>
      </w:r>
      <w:r w:rsidRPr="009C6A2E">
        <w:rPr>
          <w:rFonts w:ascii="나눔고딕코딩" w:eastAsia="나눔고딕코딩" w:hAnsi="나눔고딕코딩"/>
          <w:sz w:val="20"/>
        </w:rPr>
        <w:t> </w:t>
      </w:r>
      <w:r w:rsidRPr="009C6A2E">
        <w:rPr>
          <w:rFonts w:ascii="나눔고딕코딩" w:eastAsia="나눔고딕코딩" w:hAnsi="나눔고딕코딩" w:cs="바탕" w:hint="eastAsia"/>
          <w:sz w:val="20"/>
        </w:rPr>
        <w:t>신용카드</w:t>
      </w:r>
      <w:r w:rsidRPr="009C6A2E">
        <w:rPr>
          <w:rFonts w:ascii="나눔고딕코딩" w:eastAsia="나눔고딕코딩" w:hAnsi="나눔고딕코딩"/>
          <w:sz w:val="20"/>
        </w:rPr>
        <w:t> </w:t>
      </w:r>
      <w:r w:rsidRPr="009C6A2E">
        <w:rPr>
          <w:rFonts w:ascii="나눔고딕코딩" w:eastAsia="나눔고딕코딩" w:hAnsi="나눔고딕코딩" w:cs="바탕" w:hint="eastAsia"/>
          <w:sz w:val="20"/>
        </w:rPr>
        <w:t>크기의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싱글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보드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컴퓨터이다</w:t>
      </w:r>
      <w:r w:rsidRPr="009C6A2E">
        <w:rPr>
          <w:rFonts w:ascii="나눔고딕코딩" w:eastAsia="나눔고딕코딩" w:hAnsi="나눔고딕코딩"/>
          <w:sz w:val="20"/>
        </w:rPr>
        <w:t>.</w:t>
      </w:r>
      <w:r w:rsidRPr="009C6A2E">
        <w:rPr>
          <w:rFonts w:ascii="나눔고딕코딩" w:eastAsia="나눔고딕코딩" w:hAnsi="나눔고딕코딩" w:cs="바탕" w:hint="eastAsia"/>
          <w:sz w:val="20"/>
        </w:rPr>
        <w:t xml:space="preserve"> 초기의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라즈베리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파이는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엘레멘트</w:t>
      </w:r>
      <w:r w:rsidRPr="009C6A2E">
        <w:rPr>
          <w:rFonts w:ascii="나눔고딕코딩" w:eastAsia="나눔고딕코딩" w:hAnsi="나눔고딕코딩"/>
          <w:sz w:val="20"/>
        </w:rPr>
        <w:t>14/</w:t>
      </w:r>
      <w:r w:rsidRPr="009C6A2E">
        <w:rPr>
          <w:rFonts w:ascii="나눔고딕코딩" w:eastAsia="나눔고딕코딩" w:hAnsi="나눔고딕코딩" w:cs="바탕" w:hint="eastAsia"/>
          <w:sz w:val="20"/>
        </w:rPr>
        <w:t>프리미어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="00873AAF" w:rsidRPr="009C6A2E">
        <w:rPr>
          <w:rFonts w:ascii="나눔고딕코딩" w:eastAsia="나눔고딕코딩" w:hAnsi="나눔고딕코딩" w:cs="바탕" w:hint="eastAsia"/>
          <w:sz w:val="20"/>
        </w:rPr>
        <w:t>판넬</w:t>
      </w:r>
      <w:r w:rsidRPr="009C6A2E">
        <w:rPr>
          <w:rFonts w:ascii="나눔고딕코딩" w:eastAsia="나눔고딕코딩" w:hAnsi="나눔고딕코딩"/>
          <w:sz w:val="20"/>
        </w:rPr>
        <w:t xml:space="preserve">, RS </w:t>
      </w:r>
      <w:r w:rsidR="00873AAF" w:rsidRPr="009C6A2E">
        <w:rPr>
          <w:rFonts w:ascii="나눔고딕코딩" w:eastAsia="나눔고딕코딩" w:hAnsi="나눔고딕코딩" w:cs="바탕" w:hint="eastAsia"/>
          <w:sz w:val="20"/>
        </w:rPr>
        <w:t>컴포넌트와의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허가된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제조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협정을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통해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제작되었다</w:t>
      </w:r>
      <w:r w:rsidR="00D34A2F">
        <w:rPr>
          <w:rFonts w:ascii="나눔고딕코딩" w:eastAsia="나눔고딕코딩" w:hAnsi="나눔고딕코딩"/>
          <w:sz w:val="20"/>
        </w:rPr>
        <w:t>.</w:t>
      </w:r>
      <w:r w:rsidR="0088556A"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라즈베리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파이는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그래픽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성능이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뛰어나면서도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가격이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="00590E54">
        <w:rPr>
          <w:rFonts w:ascii="나눔고딕코딩" w:eastAsia="나눔고딕코딩" w:hAnsi="나눔고딕코딩" w:hint="eastAsia"/>
          <w:sz w:val="20"/>
        </w:rPr>
        <w:t xml:space="preserve">4만원대 등 </w:t>
      </w:r>
      <w:r w:rsidRPr="009C6A2E">
        <w:rPr>
          <w:rFonts w:ascii="나눔고딕코딩" w:eastAsia="나눔고딕코딩" w:hAnsi="나눔고딕코딩" w:cs="바탕" w:hint="eastAsia"/>
          <w:sz w:val="20"/>
        </w:rPr>
        <w:t>저렴한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것이</w:t>
      </w:r>
      <w:r w:rsidRPr="009C6A2E">
        <w:rPr>
          <w:rFonts w:ascii="나눔고딕코딩" w:eastAsia="나눔고딕코딩" w:hAnsi="나눔고딕코딩"/>
          <w:sz w:val="20"/>
        </w:rPr>
        <w:t xml:space="preserve"> </w:t>
      </w:r>
      <w:r w:rsidRPr="009C6A2E">
        <w:rPr>
          <w:rFonts w:ascii="나눔고딕코딩" w:eastAsia="나눔고딕코딩" w:hAnsi="나눔고딕코딩" w:cs="바탕" w:hint="eastAsia"/>
          <w:sz w:val="20"/>
        </w:rPr>
        <w:t>특징이다</w:t>
      </w:r>
      <w:r w:rsidRPr="009C6A2E">
        <w:rPr>
          <w:rFonts w:ascii="나눔고딕코딩" w:eastAsia="나눔고딕코딩" w:hAnsi="나눔고딕코딩"/>
          <w:sz w:val="20"/>
        </w:rPr>
        <w:t>.</w:t>
      </w:r>
    </w:p>
    <w:p w:rsidR="000B2B74" w:rsidRPr="00BC5E33" w:rsidRDefault="000B2B74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0B2B74" w:rsidRPr="00BC5E33" w:rsidRDefault="00873AAF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/>
          <w:sz w:val="20"/>
          <w:szCs w:val="20"/>
        </w:rPr>
        <w:t>GPS (</w:t>
      </w:r>
      <w:r w:rsidR="000B2B74" w:rsidRPr="00BC5E33">
        <w:rPr>
          <w:rFonts w:ascii="나눔고딕코딩" w:eastAsia="나눔고딕코딩" w:hAnsi="나눔고딕코딩"/>
          <w:sz w:val="20"/>
          <w:szCs w:val="20"/>
        </w:rPr>
        <w:t>Global Positioning System)</w:t>
      </w:r>
    </w:p>
    <w:p w:rsidR="00D76976" w:rsidRPr="00BC5E33" w:rsidRDefault="000B2B74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세 개 이상의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위성으로부터 송신된 신호</w:t>
      </w:r>
      <w:r w:rsidR="00883BA5" w:rsidRPr="00BC5E33">
        <w:rPr>
          <w:rFonts w:ascii="나눔고딕코딩" w:eastAsia="나눔고딕코딩" w:hAnsi="나눔고딕코딩" w:hint="eastAsia"/>
          <w:sz w:val="20"/>
          <w:szCs w:val="20"/>
        </w:rPr>
        <w:t>(위도, 경도)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를 수신하여 위성과 수신기의 위치를 결정한다</w:t>
      </w:r>
      <w:r w:rsidR="00BA67DA">
        <w:rPr>
          <w:rFonts w:ascii="나눔고딕코딩" w:eastAsia="나눔고딕코딩" w:hAnsi="나눔고딕코딩" w:hint="eastAsia"/>
          <w:sz w:val="20"/>
          <w:szCs w:val="20"/>
        </w:rPr>
        <w:t>.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두 개의</w:t>
      </w:r>
      <w:r w:rsidR="006F2784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6F2784"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="00BA67DA">
        <w:rPr>
          <w:rFonts w:ascii="나눔고딕코딩" w:eastAsia="나눔고딕코딩" w:hAnsi="나눔고딕코딩" w:hint="eastAsia"/>
          <w:sz w:val="20"/>
          <w:szCs w:val="20"/>
        </w:rPr>
        <w:t xml:space="preserve">신호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간의 거리 계산이 가능하다.</w:t>
      </w:r>
    </w:p>
    <w:p w:rsidR="00D76976" w:rsidRPr="00BC5E33" w:rsidRDefault="00D76976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3159C9" w:rsidRPr="003159C9" w:rsidRDefault="003159C9" w:rsidP="00D76976">
      <w:pPr>
        <w:ind w:firstLine="0"/>
        <w:rPr>
          <w:rStyle w:val="affb"/>
          <w:rFonts w:ascii="나눔고딕코딩" w:eastAsia="나눔고딕코딩" w:hAnsi="나눔고딕코딩" w:cs="Arial"/>
          <w:bCs/>
          <w:i w:val="0"/>
          <w:iCs w:val="0"/>
          <w:color w:val="000000" w:themeColor="text1"/>
          <w:sz w:val="20"/>
          <w:shd w:val="clear" w:color="auto" w:fill="FFFFFF"/>
        </w:rPr>
      </w:pPr>
      <w:r w:rsidRPr="003159C9">
        <w:rPr>
          <w:rStyle w:val="affb"/>
          <w:rFonts w:ascii="나눔고딕코딩" w:eastAsia="나눔고딕코딩" w:hAnsi="나눔고딕코딩" w:cs="Arial"/>
          <w:bCs/>
          <w:i w:val="0"/>
          <w:iCs w:val="0"/>
          <w:color w:val="000000" w:themeColor="text1"/>
          <w:sz w:val="20"/>
          <w:shd w:val="clear" w:color="auto" w:fill="FFFFFF"/>
        </w:rPr>
        <w:t>Wi-Fi</w:t>
      </w:r>
    </w:p>
    <w:p w:rsidR="00D76976" w:rsidRPr="00BC5E33" w:rsidRDefault="000B2B74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전자 기기들이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무선 랜에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연결할 수 있게 하는 기술로서, </w:t>
      </w:r>
      <w:r w:rsidR="00375A4D" w:rsidRPr="00BC5E33">
        <w:rPr>
          <w:rFonts w:ascii="나눔고딕코딩" w:eastAsia="나눔고딕코딩" w:hAnsi="나눔고딕코딩" w:hint="eastAsia"/>
          <w:sz w:val="20"/>
          <w:szCs w:val="20"/>
        </w:rPr>
        <w:t>호환장치를 탑재한 기기들은 상호간의 통신을 할 수 있다.</w:t>
      </w:r>
    </w:p>
    <w:p w:rsidR="00375A4D" w:rsidRPr="00BC5E33" w:rsidRDefault="00375A4D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D76976" w:rsidRPr="00BC5E33" w:rsidRDefault="00D76976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/>
          <w:sz w:val="20"/>
          <w:szCs w:val="20"/>
        </w:rPr>
        <w:lastRenderedPageBreak/>
        <w:t>IR</w:t>
      </w:r>
      <w:r w:rsidR="00375A4D" w:rsidRPr="00BC5E33">
        <w:rPr>
          <w:rFonts w:ascii="나눔고딕코딩" w:eastAsia="나눔고딕코딩" w:hAnsi="나눔고딕코딩"/>
          <w:sz w:val="20"/>
          <w:szCs w:val="20"/>
        </w:rPr>
        <w:t>(</w:t>
      </w:r>
      <w:r w:rsidR="00375A4D" w:rsidRPr="00BC5E33">
        <w:rPr>
          <w:rFonts w:ascii="나눔고딕코딩" w:eastAsia="나눔고딕코딩" w:hAnsi="나눔고딕코딩" w:hint="eastAsia"/>
          <w:sz w:val="20"/>
          <w:szCs w:val="20"/>
        </w:rPr>
        <w:t>적외선)</w:t>
      </w:r>
      <w:r w:rsidR="00375A4D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375A4D" w:rsidRPr="00BC5E33">
        <w:rPr>
          <w:rFonts w:ascii="나눔고딕코딩" w:eastAsia="나눔고딕코딩" w:hAnsi="나눔고딕코딩" w:hint="eastAsia"/>
          <w:sz w:val="20"/>
          <w:szCs w:val="20"/>
        </w:rPr>
        <w:t>리모컨</w:t>
      </w:r>
      <w:bookmarkStart w:id="0" w:name="_GoBack"/>
      <w:bookmarkEnd w:id="0"/>
    </w:p>
    <w:p w:rsidR="00D76976" w:rsidRPr="00BC5E33" w:rsidRDefault="00375A4D" w:rsidP="00D76976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파장이 약 780 nm ~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1mm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의 범주에 들어있는 전자기파를 지칭하며, 스펙트럼 위치상 </w:t>
      </w:r>
      <w:r w:rsidR="006F2784" w:rsidRPr="00BC5E33">
        <w:rPr>
          <w:rFonts w:ascii="나눔고딕코딩" w:eastAsia="나눔고딕코딩" w:hAnsi="나눔고딕코딩" w:hint="eastAsia"/>
          <w:sz w:val="20"/>
          <w:szCs w:val="20"/>
        </w:rPr>
        <w:t>가시광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선 영역에서 파장이 가장 긴 적색의 밖에 위치하므로 </w:t>
      </w:r>
      <w:r w:rsidRPr="00BC5E33">
        <w:rPr>
          <w:rFonts w:ascii="나눔고딕코딩" w:eastAsia="나눔고딕코딩" w:hAnsi="나눔고딕코딩"/>
          <w:sz w:val="20"/>
          <w:szCs w:val="20"/>
        </w:rPr>
        <w:t>‘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적외선</w:t>
      </w:r>
      <w:r w:rsidRPr="00BC5E33">
        <w:rPr>
          <w:rFonts w:ascii="나눔고딕코딩" w:eastAsia="나눔고딕코딩" w:hAnsi="나눔고딕코딩"/>
          <w:sz w:val="20"/>
          <w:szCs w:val="20"/>
        </w:rPr>
        <w:t>’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이라 지칭한다.</w:t>
      </w:r>
      <w:r w:rsidR="006F2784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7545E6">
        <w:rPr>
          <w:rFonts w:ascii="나눔고딕코딩" w:eastAsia="나눔고딕코딩" w:hAnsi="나눔고딕코딩"/>
          <w:sz w:val="20"/>
          <w:szCs w:val="20"/>
        </w:rPr>
        <w:t>I</w:t>
      </w:r>
      <w:r w:rsidR="006F2784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R 리모컨 통신에서는 주로 </w:t>
      </w:r>
      <w:r w:rsidR="003B3DA1">
        <w:rPr>
          <w:rFonts w:ascii="나눔고딕코딩" w:eastAsia="나눔고딕코딩" w:hAnsi="나눔고딕코딩"/>
          <w:sz w:val="20"/>
          <w:szCs w:val="20"/>
        </w:rPr>
        <w:t>Peak Wavelength</w:t>
      </w:r>
      <w:r w:rsidR="006F2784" w:rsidRPr="00BC5E33">
        <w:rPr>
          <w:rFonts w:ascii="나눔고딕코딩" w:eastAsia="나눔고딕코딩" w:hAnsi="나눔고딕코딩"/>
          <w:sz w:val="20"/>
          <w:szCs w:val="20"/>
        </w:rPr>
        <w:t xml:space="preserve"> 940nm </w:t>
      </w:r>
      <w:r w:rsidR="006F2784" w:rsidRPr="00BC5E33">
        <w:rPr>
          <w:rFonts w:ascii="나눔고딕코딩" w:eastAsia="나눔고딕코딩" w:hAnsi="나눔고딕코딩" w:hint="eastAsia"/>
          <w:sz w:val="20"/>
          <w:szCs w:val="20"/>
        </w:rPr>
        <w:t>부근의 적외선을 주로 사용한다.</w:t>
      </w:r>
    </w:p>
    <w:p w:rsidR="00DC21A6" w:rsidRPr="00BC5E33" w:rsidRDefault="00DC21A6" w:rsidP="00B32CAD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DC21A6" w:rsidRPr="00BC5E33" w:rsidRDefault="00120250" w:rsidP="00B32CAD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Motion S</w:t>
      </w:r>
      <w:r>
        <w:rPr>
          <w:rFonts w:ascii="나눔고딕코딩" w:eastAsia="나눔고딕코딩" w:hAnsi="나눔고딕코딩"/>
          <w:sz w:val="20"/>
          <w:szCs w:val="20"/>
        </w:rPr>
        <w:t>ensor</w:t>
      </w:r>
    </w:p>
    <w:p w:rsidR="00086BAD" w:rsidRPr="00BC5E33" w:rsidRDefault="00086BAD" w:rsidP="00B32CAD">
      <w:pPr>
        <w:ind w:firstLine="0"/>
        <w:rPr>
          <w:rFonts w:ascii="나눔고딕코딩" w:eastAsia="나눔고딕코딩" w:hAnsi="나눔고딕코딩"/>
          <w:color w:val="333333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color w:val="333333"/>
          <w:sz w:val="20"/>
          <w:szCs w:val="20"/>
        </w:rPr>
        <w:t>마이크로파를 이용하여 사람/사물의 움직임을 감지하는 모션 센서 TMS 시리즈는 온도, 습도, 빛, 먼지 등 외부 환경의 영향을 받지 않고 미세한 움직임을 정확하게 감지</w:t>
      </w:r>
      <w:r w:rsidR="0088556A" w:rsidRPr="00BC5E33">
        <w:rPr>
          <w:rFonts w:ascii="나눔고딕코딩" w:eastAsia="나눔고딕코딩" w:hAnsi="나눔고딕코딩" w:hint="eastAsia"/>
          <w:color w:val="333333"/>
          <w:sz w:val="20"/>
          <w:szCs w:val="20"/>
        </w:rPr>
        <w:t>한</w:t>
      </w:r>
      <w:r w:rsidRPr="00BC5E33">
        <w:rPr>
          <w:rFonts w:ascii="나눔고딕코딩" w:eastAsia="나눔고딕코딩" w:hAnsi="나눔고딕코딩" w:hint="eastAsia"/>
          <w:color w:val="333333"/>
          <w:sz w:val="20"/>
          <w:szCs w:val="20"/>
        </w:rPr>
        <w:t>다.</w:t>
      </w:r>
    </w:p>
    <w:p w:rsidR="00ED2DEA" w:rsidRPr="00BC5E33" w:rsidRDefault="00ED2DEA" w:rsidP="00B32CAD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4F52BB" w:rsidRDefault="004F52BB" w:rsidP="00B32CAD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983A44" w:rsidRDefault="007740AC" w:rsidP="00983A44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 xml:space="preserve">릴레이 </w:t>
      </w:r>
      <w:r w:rsidR="00F25252">
        <w:rPr>
          <w:rFonts w:ascii="나눔고딕코딩" w:eastAsia="나눔고딕코딩" w:hAnsi="나눔고딕코딩" w:hint="eastAsia"/>
          <w:sz w:val="20"/>
          <w:szCs w:val="20"/>
        </w:rPr>
        <w:t>보드</w:t>
      </w:r>
    </w:p>
    <w:p w:rsidR="007740AC" w:rsidRDefault="007740AC" w:rsidP="00983A44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특정 시그널로 인해 전류가 흐르면 코일이 전자석이 된다.</w:t>
      </w:r>
      <w:r>
        <w:rPr>
          <w:rFonts w:ascii="나눔고딕코딩" w:eastAsia="나눔고딕코딩" w:hAnsi="나눔고딕코딩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 w:val="20"/>
          <w:szCs w:val="20"/>
        </w:rPr>
        <w:t>그 전자석이 스위치를 닫아주는 역할을 한다.</w:t>
      </w:r>
      <w:r>
        <w:rPr>
          <w:rFonts w:ascii="나눔고딕코딩" w:eastAsia="나눔고딕코딩" w:hAnsi="나눔고딕코딩"/>
          <w:sz w:val="20"/>
          <w:szCs w:val="20"/>
        </w:rPr>
        <w:t xml:space="preserve"> </w:t>
      </w:r>
      <w:r>
        <w:rPr>
          <w:rFonts w:ascii="나눔고딕코딩" w:eastAsia="나눔고딕코딩" w:hAnsi="나눔고딕코딩" w:hint="eastAsia"/>
          <w:sz w:val="20"/>
          <w:szCs w:val="20"/>
        </w:rPr>
        <w:t xml:space="preserve">여기서는 보일러 전원을 이 릴레이에 연결해 라즈베리 파이의 </w:t>
      </w:r>
      <w:r>
        <w:rPr>
          <w:rFonts w:ascii="나눔고딕코딩" w:eastAsia="나눔고딕코딩" w:hAnsi="나눔고딕코딩"/>
          <w:sz w:val="20"/>
          <w:szCs w:val="20"/>
        </w:rPr>
        <w:t>GPIO(General P</w:t>
      </w:r>
      <w:r w:rsidR="00B15AC2">
        <w:rPr>
          <w:rFonts w:ascii="나눔고딕코딩" w:eastAsia="나눔고딕코딩" w:hAnsi="나눔고딕코딩" w:hint="eastAsia"/>
          <w:sz w:val="20"/>
          <w:szCs w:val="20"/>
        </w:rPr>
        <w:t>urpo</w:t>
      </w:r>
      <w:r>
        <w:rPr>
          <w:rFonts w:ascii="나눔고딕코딩" w:eastAsia="나눔고딕코딩" w:hAnsi="나눔고딕코딩"/>
          <w:sz w:val="20"/>
          <w:szCs w:val="20"/>
        </w:rPr>
        <w:t>se Input Output)</w:t>
      </w:r>
      <w:r>
        <w:rPr>
          <w:rFonts w:ascii="나눔고딕코딩" w:eastAsia="나눔고딕코딩" w:hAnsi="나눔고딕코딩" w:hint="eastAsia"/>
          <w:sz w:val="20"/>
          <w:szCs w:val="20"/>
        </w:rPr>
        <w:t>를 통해 시그널을 전달한다.</w:t>
      </w:r>
    </w:p>
    <w:p w:rsidR="00F25252" w:rsidRPr="007740AC" w:rsidRDefault="00F25252" w:rsidP="00F25252">
      <w:pPr>
        <w:ind w:firstLine="0"/>
        <w:jc w:val="center"/>
        <w:rPr>
          <w:rFonts w:ascii="나눔고딕코딩" w:eastAsia="나눔고딕코딩" w:hAnsi="나눔고딕코딩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CDD483" wp14:editId="205E70D2">
            <wp:extent cx="4124325" cy="2362200"/>
            <wp:effectExtent l="0" t="0" r="9525" b="0"/>
            <wp:docPr id="4" name="그림 4" descr="이미지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이미지 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44" w:rsidRDefault="00F25252" w:rsidP="00F25252">
      <w:pPr>
        <w:ind w:firstLine="0"/>
        <w:jc w:val="center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릴레이보드의 회로도</w:t>
      </w:r>
    </w:p>
    <w:p w:rsidR="00F25252" w:rsidRPr="00983A44" w:rsidRDefault="00F25252" w:rsidP="00044C2E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4F52BB" w:rsidRPr="00BC5E33" w:rsidRDefault="004F52BB" w:rsidP="00B32CAD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082466" w:rsidRPr="00BC5E33" w:rsidRDefault="006F2784" w:rsidP="00961A7C">
      <w:pPr>
        <w:pStyle w:val="afff5"/>
        <w:numPr>
          <w:ilvl w:val="0"/>
          <w:numId w:val="30"/>
        </w:numPr>
        <w:ind w:leftChars="0"/>
        <w:jc w:val="both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구현</w:t>
      </w:r>
    </w:p>
    <w:p w:rsidR="00B8228A" w:rsidRPr="00BC5E33" w:rsidRDefault="00B8228A" w:rsidP="00150D6B">
      <w:pPr>
        <w:pStyle w:val="afff5"/>
        <w:numPr>
          <w:ilvl w:val="0"/>
          <w:numId w:val="36"/>
        </w:numPr>
        <w:ind w:leftChars="0"/>
        <w:jc w:val="both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구성</w:t>
      </w:r>
    </w:p>
    <w:p w:rsidR="00ED2DEA" w:rsidRPr="00BC5E33" w:rsidRDefault="00ED2DEA" w:rsidP="00ED2DEA">
      <w:pPr>
        <w:pStyle w:val="afff5"/>
        <w:numPr>
          <w:ilvl w:val="0"/>
          <w:numId w:val="35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라즈베리</w:t>
      </w:r>
      <w:r w:rsidR="00873AAF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파이 : 온/습도 측정 모듈, 제어 모듈(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IR), </w:t>
      </w:r>
      <w:r w:rsidR="003159C9" w:rsidRPr="00BC5E33">
        <w:rPr>
          <w:rFonts w:ascii="나눔고딕코딩" w:eastAsia="나눔고딕코딩" w:hAnsi="나눔고딕코딩"/>
          <w:sz w:val="20"/>
          <w:szCs w:val="20"/>
        </w:rPr>
        <w:t>Wi-Fi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통신 모듈,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120250">
        <w:rPr>
          <w:rFonts w:ascii="나눔고딕코딩" w:eastAsia="나눔고딕코딩" w:hAnsi="나눔고딕코딩" w:hint="eastAsia"/>
          <w:sz w:val="20"/>
          <w:szCs w:val="20"/>
        </w:rPr>
        <w:t>모션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센서 모듈</w:t>
      </w:r>
    </w:p>
    <w:p w:rsidR="00ED2DEA" w:rsidRPr="00BC5E33" w:rsidRDefault="00ED2DEA" w:rsidP="00ED2DEA">
      <w:pPr>
        <w:pStyle w:val="afff5"/>
        <w:numPr>
          <w:ilvl w:val="0"/>
          <w:numId w:val="35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보일러 온도 조절기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</w:p>
    <w:p w:rsidR="001252D9" w:rsidRPr="001252D9" w:rsidRDefault="00ED2DEA" w:rsidP="001252D9">
      <w:pPr>
        <w:pStyle w:val="afff5"/>
        <w:numPr>
          <w:ilvl w:val="0"/>
          <w:numId w:val="35"/>
        </w:numPr>
        <w:ind w:leftChars="0"/>
        <w:rPr>
          <w:rFonts w:ascii="나눔고딕코딩" w:eastAsia="나눔고딕코딩" w:hAnsi="나눔고딕코딩"/>
          <w:b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모바일 어플리케이션 :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측정</w:t>
      </w:r>
      <w:r w:rsidR="00873AAF">
        <w:rPr>
          <w:rFonts w:ascii="나눔고딕코딩" w:eastAsia="나눔고딕코딩" w:hAnsi="나눔고딕코딩" w:hint="eastAsia"/>
          <w:sz w:val="20"/>
          <w:szCs w:val="20"/>
        </w:rPr>
        <w:t xml:space="preserve">, </w:t>
      </w:r>
      <w:r w:rsidR="005D55B7">
        <w:rPr>
          <w:rFonts w:ascii="나눔고딕코딩" w:eastAsia="나눔고딕코딩" w:hAnsi="나눔고딕코딩" w:hint="eastAsia"/>
          <w:sz w:val="20"/>
          <w:szCs w:val="20"/>
        </w:rPr>
        <w:t xml:space="preserve">현재 실내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온/습도 </w:t>
      </w:r>
      <w:r w:rsidR="005D55B7">
        <w:rPr>
          <w:rFonts w:ascii="나눔고딕코딩" w:eastAsia="나눔고딕코딩" w:hAnsi="나눔고딕코딩" w:hint="eastAsia"/>
          <w:sz w:val="20"/>
          <w:szCs w:val="20"/>
        </w:rPr>
        <w:t>출력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, 사용자</w:t>
      </w:r>
      <w:r w:rsidR="00B538B0">
        <w:rPr>
          <w:rFonts w:ascii="나눔고딕코딩" w:eastAsia="나눔고딕코딩" w:hAnsi="나눔고딕코딩" w:hint="eastAsia"/>
          <w:sz w:val="20"/>
          <w:szCs w:val="20"/>
        </w:rPr>
        <w:t xml:space="preserve"> 설정 온도 및 최고 온도와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최</w:t>
      </w:r>
      <w:r w:rsidR="00B538B0">
        <w:rPr>
          <w:rFonts w:ascii="나눔고딕코딩" w:eastAsia="나눔고딕코딩" w:hAnsi="나눔고딕코딩" w:hint="eastAsia"/>
          <w:sz w:val="20"/>
          <w:szCs w:val="20"/>
        </w:rPr>
        <w:t>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온도 입력 기능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, mode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설정</w:t>
      </w:r>
      <w:r w:rsidR="001252D9">
        <w:rPr>
          <w:rFonts w:ascii="나눔고딕코딩" w:eastAsia="나눔고딕코딩" w:hAnsi="나눔고딕코딩" w:hint="eastAsia"/>
          <w:sz w:val="20"/>
          <w:szCs w:val="20"/>
        </w:rPr>
        <w:t xml:space="preserve">을 위한 직관적 </w:t>
      </w:r>
      <w:r w:rsidRPr="00BC5E33">
        <w:rPr>
          <w:rFonts w:ascii="나눔고딕코딩" w:eastAsia="나눔고딕코딩" w:hAnsi="나눔고딕코딩"/>
          <w:sz w:val="20"/>
          <w:szCs w:val="20"/>
        </w:rPr>
        <w:t>UI/UX</w:t>
      </w:r>
    </w:p>
    <w:p w:rsidR="00B8228A" w:rsidRPr="001252D9" w:rsidRDefault="001252D9" w:rsidP="001252D9">
      <w:pPr>
        <w:rPr>
          <w:rFonts w:ascii="나눔고딕코딩" w:eastAsia="나눔고딕코딩" w:hAnsi="나눔고딕코딩"/>
          <w:b/>
          <w:sz w:val="20"/>
          <w:szCs w:val="20"/>
        </w:rPr>
      </w:pPr>
      <w:r w:rsidRPr="001252D9">
        <w:rPr>
          <w:rFonts w:ascii="나눔고딕코딩" w:eastAsia="나눔고딕코딩" w:hAnsi="나눔고딕코딩"/>
          <w:b/>
          <w:sz w:val="20"/>
          <w:szCs w:val="20"/>
        </w:rPr>
        <w:t xml:space="preserve"> </w:t>
      </w:r>
    </w:p>
    <w:p w:rsidR="00082466" w:rsidRPr="00BC5E33" w:rsidRDefault="00C95010" w:rsidP="00150D6B">
      <w:pPr>
        <w:pStyle w:val="afff5"/>
        <w:numPr>
          <w:ilvl w:val="0"/>
          <w:numId w:val="36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기능</w:t>
      </w:r>
    </w:p>
    <w:p w:rsidR="00086BAD" w:rsidRPr="00BC5E33" w:rsidRDefault="00086BAD" w:rsidP="00C95010">
      <w:pPr>
        <w:pStyle w:val="afff5"/>
        <w:numPr>
          <w:ilvl w:val="0"/>
          <w:numId w:val="2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라즈베리</w:t>
      </w:r>
      <w:r w:rsidR="00873AAF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파이</w:t>
      </w:r>
      <w:r w:rsidR="00C95010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</w:p>
    <w:p w:rsidR="00C32F45" w:rsidRPr="00BC5E33" w:rsidRDefault="00C95010" w:rsidP="00086BAD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온습도 센서</w:t>
      </w:r>
      <w:r w:rsidR="00C32F45" w:rsidRPr="00BC5E33">
        <w:rPr>
          <w:rFonts w:ascii="나눔고딕코딩" w:eastAsia="나눔고딕코딩" w:hAnsi="나눔고딕코딩"/>
          <w:sz w:val="20"/>
          <w:szCs w:val="20"/>
        </w:rPr>
        <w:t xml:space="preserve"> : 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>실내 온</w:t>
      </w:r>
      <w:r w:rsidR="007E23D8">
        <w:rPr>
          <w:rFonts w:ascii="나눔고딕코딩" w:eastAsia="나눔고딕코딩" w:hAnsi="나눔고딕코딩" w:hint="eastAsia"/>
          <w:sz w:val="20"/>
          <w:szCs w:val="20"/>
        </w:rPr>
        <w:t xml:space="preserve">도와 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>습도</w:t>
      </w:r>
      <w:r w:rsidR="007E23D8">
        <w:rPr>
          <w:rFonts w:ascii="나눔고딕코딩" w:eastAsia="나눔고딕코딩" w:hAnsi="나눔고딕코딩" w:hint="eastAsia"/>
          <w:sz w:val="20"/>
          <w:szCs w:val="20"/>
        </w:rPr>
        <w:t>를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측정</w:t>
      </w:r>
      <w:r w:rsidR="007E23D8">
        <w:rPr>
          <w:rFonts w:ascii="나눔고딕코딩" w:eastAsia="나눔고딕코딩" w:hAnsi="나눔고딕코딩" w:hint="eastAsia"/>
          <w:sz w:val="20"/>
          <w:szCs w:val="20"/>
        </w:rPr>
        <w:t>한다.</w:t>
      </w:r>
    </w:p>
    <w:p w:rsidR="00C32F45" w:rsidRDefault="00C95010" w:rsidP="00086BAD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lastRenderedPageBreak/>
        <w:t xml:space="preserve">온냉방 제어용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IR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신호 생성기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C32F45" w:rsidRPr="00BC5E33">
        <w:rPr>
          <w:rFonts w:ascii="나눔고딕코딩" w:eastAsia="나눔고딕코딩" w:hAnsi="나눔고딕코딩"/>
          <w:sz w:val="20"/>
          <w:szCs w:val="20"/>
        </w:rPr>
        <w:t xml:space="preserve">: 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>온냉방기에 사용자가 지정 온습도가 되도록 명령하는 I</w:t>
      </w:r>
      <w:r w:rsidR="00C32F45" w:rsidRPr="00BC5E33">
        <w:rPr>
          <w:rFonts w:ascii="나눔고딕코딩" w:eastAsia="나눔고딕코딩" w:hAnsi="나눔고딕코딩"/>
          <w:sz w:val="20"/>
          <w:szCs w:val="20"/>
        </w:rPr>
        <w:t xml:space="preserve">R 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>신호를 생성 한다</w:t>
      </w:r>
      <w:r w:rsidR="007E23D8">
        <w:rPr>
          <w:rFonts w:ascii="나눔고딕코딩" w:eastAsia="나눔고딕코딩" w:hAnsi="나눔고딕코딩" w:hint="eastAsia"/>
          <w:sz w:val="20"/>
          <w:szCs w:val="20"/>
        </w:rPr>
        <w:t>.</w:t>
      </w:r>
    </w:p>
    <w:p w:rsidR="00590E54" w:rsidRPr="00BC5E33" w:rsidRDefault="00590E54" w:rsidP="00086BAD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W</w:t>
      </w:r>
      <w:r>
        <w:rPr>
          <w:rFonts w:ascii="나눔고딕코딩" w:eastAsia="나눔고딕코딩" w:hAnsi="나눔고딕코딩"/>
          <w:sz w:val="20"/>
          <w:szCs w:val="20"/>
        </w:rPr>
        <w:t xml:space="preserve">i-Fi </w:t>
      </w:r>
      <w:r>
        <w:rPr>
          <w:rFonts w:ascii="나눔고딕코딩" w:eastAsia="나눔고딕코딩" w:hAnsi="나눔고딕코딩" w:hint="eastAsia"/>
          <w:sz w:val="20"/>
          <w:szCs w:val="20"/>
        </w:rPr>
        <w:t xml:space="preserve">통신 모듈 </w:t>
      </w:r>
      <w:r>
        <w:rPr>
          <w:rFonts w:ascii="나눔고딕코딩" w:eastAsia="나눔고딕코딩" w:hAnsi="나눔고딕코딩"/>
          <w:sz w:val="20"/>
          <w:szCs w:val="20"/>
        </w:rPr>
        <w:t xml:space="preserve">: </w:t>
      </w:r>
      <w:r w:rsidR="005410BA">
        <w:rPr>
          <w:rFonts w:ascii="나눔고딕코딩" w:eastAsia="나눔고딕코딩" w:hAnsi="나눔고딕코딩" w:hint="eastAsia"/>
          <w:sz w:val="20"/>
          <w:szCs w:val="20"/>
        </w:rPr>
        <w:t>사용자의 모바일 기기에서 보일러 제어를 위한 신호를 전달하면 그 신호를 받는 역할을 한다.</w:t>
      </w:r>
    </w:p>
    <w:p w:rsidR="00C95010" w:rsidRPr="00BC5E33" w:rsidRDefault="00120250" w:rsidP="00086BAD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모션</w:t>
      </w:r>
      <w:r w:rsidR="00086BAD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센서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C32F45" w:rsidRPr="00BC5E33">
        <w:rPr>
          <w:rFonts w:ascii="나눔고딕코딩" w:eastAsia="나눔고딕코딩" w:hAnsi="나눔고딕코딩"/>
          <w:sz w:val="20"/>
          <w:szCs w:val="20"/>
        </w:rPr>
        <w:t xml:space="preserve">: </w:t>
      </w:r>
      <w:r w:rsidR="00C32F45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움직임을 감지하여 현재 사용자가 실내에 존재 유무를 판별할 수 있는 자료 제공 역할을 한다.</w:t>
      </w:r>
    </w:p>
    <w:p w:rsidR="00086BAD" w:rsidRPr="00BC5E33" w:rsidRDefault="00086BAD" w:rsidP="00086BAD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1</w:t>
      </w:r>
      <w:r w:rsidRPr="00BC5E33">
        <w:rPr>
          <w:rFonts w:ascii="나눔고딕코딩" w:eastAsia="나눔고딕코딩" w:hAnsi="나눔고딕코딩"/>
          <w:sz w:val="20"/>
          <w:szCs w:val="20"/>
        </w:rPr>
        <w:t>0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분당 온습도 측정 값을 저장</w:t>
      </w:r>
      <w:r w:rsidR="007E23D8">
        <w:rPr>
          <w:rFonts w:ascii="나눔고딕코딩" w:eastAsia="나눔고딕코딩" w:hAnsi="나눔고딕코딩" w:hint="eastAsia"/>
          <w:sz w:val="20"/>
          <w:szCs w:val="20"/>
        </w:rPr>
        <w:t>한다.</w:t>
      </w:r>
    </w:p>
    <w:p w:rsidR="00086BAD" w:rsidRPr="00BC5E33" w:rsidRDefault="00C32F45" w:rsidP="00086BAD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G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PS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변위를 이용하여 사용자가 목적지에 도착하는 예상 시간을 구한다.</w:t>
      </w:r>
    </w:p>
    <w:p w:rsidR="00C95010" w:rsidRPr="00BC5E33" w:rsidRDefault="00C95010" w:rsidP="00086BAD">
      <w:pPr>
        <w:pStyle w:val="afff5"/>
        <w:numPr>
          <w:ilvl w:val="0"/>
          <w:numId w:val="2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안드로이드 </w:t>
      </w:r>
      <w:r w:rsidR="003366A9">
        <w:rPr>
          <w:rFonts w:ascii="나눔고딕코딩" w:eastAsia="나눔고딕코딩" w:hAnsi="나눔고딕코딩" w:hint="eastAsia"/>
          <w:sz w:val="20"/>
          <w:szCs w:val="20"/>
        </w:rPr>
        <w:t>어플리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케이션</w:t>
      </w:r>
    </w:p>
    <w:p w:rsidR="00C32F45" w:rsidRPr="00BC5E33" w:rsidRDefault="00C32F45" w:rsidP="00C32F45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실내 온습도 출력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: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라즈베리 파이에서 측정된 온습도를 사용자에게 보여준다.</w:t>
      </w:r>
    </w:p>
    <w:p w:rsidR="00C32F45" w:rsidRPr="00BC5E33" w:rsidRDefault="00C32F45" w:rsidP="00C32F45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실내 온습도 제어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: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사용자가 실내의 온도를 직접 설정 할 수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있도록 한다.</w:t>
      </w:r>
    </w:p>
    <w:p w:rsidR="00C32F45" w:rsidRPr="00BC5E33" w:rsidRDefault="00C32F45" w:rsidP="00C32F45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사용자 </w:t>
      </w:r>
      <w:r w:rsidR="003366A9">
        <w:rPr>
          <w:rFonts w:ascii="나눔고딕코딩" w:eastAsia="나눔고딕코딩" w:hAnsi="나눔고딕코딩" w:hint="eastAsia"/>
          <w:sz w:val="20"/>
          <w:szCs w:val="20"/>
        </w:rPr>
        <w:t>설정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온도,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최고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3366A9">
        <w:rPr>
          <w:rFonts w:ascii="나눔고딕코딩" w:eastAsia="나눔고딕코딩" w:hAnsi="나눔고딕코딩" w:hint="eastAsia"/>
          <w:sz w:val="20"/>
          <w:szCs w:val="20"/>
        </w:rPr>
        <w:t>온도와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최저 온도 설정 기능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: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사용자가 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>원하는 온도를 설정 가능</w:t>
      </w:r>
      <w:r w:rsidR="00AC78CD">
        <w:rPr>
          <w:rFonts w:ascii="나눔고딕코딩" w:eastAsia="나눔고딕코딩" w:hAnsi="나눔고딕코딩" w:hint="eastAsia"/>
          <w:sz w:val="20"/>
          <w:szCs w:val="20"/>
        </w:rPr>
        <w:t>하고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>,</w:t>
      </w:r>
      <w:r w:rsidR="0084147B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AC78CD">
        <w:rPr>
          <w:rFonts w:ascii="나눔고딕코딩" w:eastAsia="나눔고딕코딩" w:hAnsi="나눔고딕코딩" w:hint="eastAsia"/>
          <w:sz w:val="20"/>
          <w:szCs w:val="20"/>
        </w:rPr>
        <w:t xml:space="preserve">최고 온도와 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>최저 온도는 실내의 온도의 최고</w:t>
      </w:r>
      <w:r w:rsidR="00AC78CD">
        <w:rPr>
          <w:rFonts w:ascii="나눔고딕코딩" w:eastAsia="나눔고딕코딩" w:hAnsi="나눔고딕코딩" w:hint="eastAsia"/>
          <w:sz w:val="20"/>
          <w:szCs w:val="20"/>
        </w:rPr>
        <w:t>와 최저</w:t>
      </w:r>
      <w:r w:rsidR="00055C69">
        <w:rPr>
          <w:rFonts w:ascii="나눔고딕코딩" w:eastAsia="나눔고딕코딩" w:hAnsi="나눔고딕코딩" w:hint="eastAsia"/>
          <w:sz w:val="20"/>
          <w:szCs w:val="20"/>
        </w:rPr>
        <w:t>치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를 설정 하여 </w:t>
      </w:r>
      <w:r w:rsidR="00AC78CD">
        <w:rPr>
          <w:rFonts w:ascii="나눔고딕코딩" w:eastAsia="나눔고딕코딩" w:hAnsi="나눔고딕코딩" w:hint="eastAsia"/>
          <w:sz w:val="20"/>
          <w:szCs w:val="20"/>
        </w:rPr>
        <w:t>온도가 더 높아지거나</w:t>
      </w:r>
      <w:r w:rsidR="004022CC">
        <w:rPr>
          <w:rFonts w:ascii="나눔고딕코딩" w:eastAsia="나눔고딕코딩" w:hAnsi="나눔고딕코딩" w:hint="eastAsia"/>
          <w:sz w:val="20"/>
          <w:szCs w:val="20"/>
        </w:rPr>
        <w:t xml:space="preserve">, 또는 </w:t>
      </w:r>
      <w:r w:rsidR="00AC78CD">
        <w:rPr>
          <w:rFonts w:ascii="나눔고딕코딩" w:eastAsia="나눔고딕코딩" w:hAnsi="나눔고딕코딩" w:hint="eastAsia"/>
          <w:sz w:val="20"/>
          <w:szCs w:val="20"/>
        </w:rPr>
        <w:t>더 떨어지지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않도록 </w:t>
      </w:r>
      <w:r w:rsidR="00AC78CD">
        <w:rPr>
          <w:rFonts w:ascii="나눔고딕코딩" w:eastAsia="나눔고딕코딩" w:hAnsi="나눔고딕코딩" w:hint="eastAsia"/>
          <w:sz w:val="20"/>
          <w:szCs w:val="20"/>
        </w:rPr>
        <w:t>한다.</w:t>
      </w:r>
    </w:p>
    <w:p w:rsidR="0084147B" w:rsidRPr="00BC5E33" w:rsidRDefault="0084147B" w:rsidP="00C32F45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/>
          <w:sz w:val="20"/>
          <w:szCs w:val="20"/>
        </w:rPr>
        <w:t xml:space="preserve">Mode :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일반 모드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,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부재 모드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두가지를 선택 할 수 있도록 하여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일반 모드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시에는 </w:t>
      </w:r>
      <w:r w:rsidR="00956AC4">
        <w:rPr>
          <w:rFonts w:ascii="나눔고딕코딩" w:eastAsia="나눔고딕코딩" w:hAnsi="나눔고딕코딩" w:hint="eastAsia"/>
          <w:sz w:val="20"/>
          <w:szCs w:val="20"/>
        </w:rPr>
        <w:t xml:space="preserve">사용자 속도 계산 값을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기반</w:t>
      </w:r>
      <w:r w:rsidR="00956AC4">
        <w:rPr>
          <w:rFonts w:ascii="나눔고딕코딩" w:eastAsia="나눔고딕코딩" w:hAnsi="나눔고딕코딩" w:hint="eastAsia"/>
          <w:sz w:val="20"/>
          <w:szCs w:val="20"/>
        </w:rPr>
        <w:t>으로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도착 예상 시간을 산출하여 사용자</w:t>
      </w:r>
      <w:r w:rsidR="00956AC4">
        <w:rPr>
          <w:rFonts w:ascii="나눔고딕코딩" w:eastAsia="나눔고딕코딩" w:hAnsi="나눔고딕코딩" w:hint="eastAsia"/>
          <w:sz w:val="20"/>
          <w:szCs w:val="20"/>
        </w:rPr>
        <w:t>가 미리 설정한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온도로 </w:t>
      </w:r>
      <w:r w:rsidR="00956AC4">
        <w:rPr>
          <w:rFonts w:ascii="나눔고딕코딩" w:eastAsia="나눔고딕코딩" w:hAnsi="나눔고딕코딩" w:hint="eastAsia"/>
          <w:sz w:val="20"/>
          <w:szCs w:val="20"/>
        </w:rPr>
        <w:t>작동하도록 하고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부재 모드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시에는 온</w:t>
      </w:r>
      <w:r w:rsidR="003159C9" w:rsidRPr="00BC5E33">
        <w:rPr>
          <w:rFonts w:ascii="나눔고딕코딩" w:eastAsia="나눔고딕코딩" w:hAnsi="나눔고딕코딩"/>
          <w:sz w:val="20"/>
          <w:szCs w:val="20"/>
        </w:rPr>
        <w:t>,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습도기의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가동을 최소로 하고 </w:t>
      </w:r>
      <w:r w:rsidR="00956AC4">
        <w:rPr>
          <w:rFonts w:ascii="나눔고딕코딩" w:eastAsia="나눔고딕코딩" w:hAnsi="나눔고딕코딩" w:hint="eastAsia"/>
          <w:sz w:val="20"/>
          <w:szCs w:val="20"/>
        </w:rPr>
        <w:t xml:space="preserve">동파 방지 등을 위하여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최고</w:t>
      </w:r>
      <w:r w:rsidR="003159C9" w:rsidRPr="00BC5E33">
        <w:rPr>
          <w:rFonts w:ascii="나눔고딕코딩" w:eastAsia="나눔고딕코딩" w:hAnsi="나눔고딕코딩"/>
          <w:sz w:val="20"/>
          <w:szCs w:val="20"/>
        </w:rPr>
        <w:t>,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최저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설정 온도 안으로만 유지 할 수 있게 유도</w:t>
      </w:r>
      <w:r w:rsidR="00956AC4">
        <w:rPr>
          <w:rFonts w:ascii="나눔고딕코딩" w:eastAsia="나눔고딕코딩" w:hAnsi="나눔고딕코딩" w:hint="eastAsia"/>
          <w:sz w:val="20"/>
          <w:szCs w:val="20"/>
        </w:rPr>
        <w:t>한다.</w:t>
      </w:r>
    </w:p>
    <w:p w:rsidR="00BA234E" w:rsidRPr="00BC5E33" w:rsidRDefault="00A04C0D" w:rsidP="00C32F45">
      <w:pPr>
        <w:pStyle w:val="afff5"/>
        <w:numPr>
          <w:ilvl w:val="0"/>
          <w:numId w:val="3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 xml:space="preserve">일정 딜레이 시간을 가지며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>
        <w:rPr>
          <w:rFonts w:ascii="나눔고딕코딩" w:eastAsia="나눔고딕코딩" w:hAnsi="나눔고딕코딩" w:hint="eastAsia"/>
          <w:sz w:val="20"/>
          <w:szCs w:val="20"/>
        </w:rPr>
        <w:t>신호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를</w:t>
      </w:r>
      <w:r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BA234E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받아 </w:t>
      </w:r>
      <w:r>
        <w:rPr>
          <w:rFonts w:ascii="나눔고딕코딩" w:eastAsia="나눔고딕코딩" w:hAnsi="나눔고딕코딩" w:hint="eastAsia"/>
          <w:sz w:val="20"/>
          <w:szCs w:val="20"/>
        </w:rPr>
        <w:t>라즈베리 파이로 넘겨준다.</w:t>
      </w:r>
    </w:p>
    <w:p w:rsidR="00086BAD" w:rsidRPr="00BC5E33" w:rsidRDefault="0084147B" w:rsidP="0084147B">
      <w:pPr>
        <w:pStyle w:val="afff5"/>
        <w:numPr>
          <w:ilvl w:val="0"/>
          <w:numId w:val="2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/>
          <w:sz w:val="20"/>
          <w:szCs w:val="20"/>
        </w:rPr>
        <w:lastRenderedPageBreak/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보일러 온도 조절기</w:t>
      </w:r>
    </w:p>
    <w:p w:rsidR="0084147B" w:rsidRPr="00BC5E33" w:rsidRDefault="0084147B" w:rsidP="00086BAD">
      <w:pPr>
        <w:pStyle w:val="afff5"/>
        <w:ind w:leftChars="0" w:left="1120"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스마트 기능이 </w:t>
      </w:r>
      <w:r w:rsidR="00437DCB" w:rsidRPr="00BC5E33">
        <w:rPr>
          <w:rFonts w:ascii="나눔고딕코딩" w:eastAsia="나눔고딕코딩" w:hAnsi="나눔고딕코딩" w:hint="eastAsia"/>
          <w:sz w:val="20"/>
          <w:szCs w:val="20"/>
        </w:rPr>
        <w:t>가능하지 않은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모델</w:t>
      </w:r>
      <w:r w:rsidR="00437DCB" w:rsidRPr="00BC5E33">
        <w:rPr>
          <w:rFonts w:ascii="나눔고딕코딩" w:eastAsia="나눔고딕코딩" w:hAnsi="나눔고딕코딩" w:hint="eastAsia"/>
          <w:sz w:val="20"/>
          <w:szCs w:val="20"/>
        </w:rPr>
        <w:t>의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경우에는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밸브를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직접 돌</w:t>
      </w:r>
      <w:r w:rsidR="00963191" w:rsidRPr="00BC5E33">
        <w:rPr>
          <w:rFonts w:ascii="나눔고딕코딩" w:eastAsia="나눔고딕코딩" w:hAnsi="나눔고딕코딩" w:hint="eastAsia"/>
          <w:sz w:val="20"/>
          <w:szCs w:val="20"/>
        </w:rPr>
        <w:t>려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서 가스를 조절 해야 하기 때문에 이 모델에서는 제외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>,</w:t>
      </w:r>
      <w:r w:rsidR="00BE1FA1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기본 동작은 </w:t>
      </w:r>
      <w:r w:rsidR="00BE1FA1" w:rsidRPr="00BC5E33">
        <w:rPr>
          <w:rFonts w:ascii="나눔고딕코딩" w:eastAsia="나눔고딕코딩" w:hAnsi="나눔고딕코딩"/>
          <w:sz w:val="20"/>
          <w:szCs w:val="20"/>
        </w:rPr>
        <w:t>AUTO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>로 설정 한다.</w:t>
      </w:r>
    </w:p>
    <w:p w:rsidR="0084147B" w:rsidRPr="00BC5E33" w:rsidRDefault="003159C9" w:rsidP="00086BAD">
      <w:pPr>
        <w:pStyle w:val="afff5"/>
        <w:ind w:leftChars="0" w:left="1120"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/>
          <w:sz w:val="20"/>
          <w:szCs w:val="20"/>
        </w:rPr>
        <w:t>Wi-Fi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>신호를 보일러 온도 조절기에 전달하여 냉난방기와 같이 실내 온도를 사용자</w:t>
      </w:r>
      <w:r w:rsidR="00B62029">
        <w:rPr>
          <w:rFonts w:ascii="나눔고딕코딩" w:eastAsia="나눔고딕코딩" w:hAnsi="나눔고딕코딩" w:hint="eastAsia"/>
          <w:sz w:val="20"/>
          <w:szCs w:val="20"/>
        </w:rPr>
        <w:t xml:space="preserve"> 설정</w:t>
      </w:r>
      <w:r w:rsidR="0084147B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84147B" w:rsidRPr="00BC5E33">
        <w:rPr>
          <w:rFonts w:ascii="나눔고딕코딩" w:eastAsia="나눔고딕코딩" w:hAnsi="나눔고딕코딩" w:hint="eastAsia"/>
          <w:sz w:val="20"/>
          <w:szCs w:val="20"/>
        </w:rPr>
        <w:t>온도로 맞춰</w:t>
      </w:r>
      <w:r w:rsidR="00B62029">
        <w:rPr>
          <w:rFonts w:ascii="나눔고딕코딩" w:eastAsia="나눔고딕코딩" w:hAnsi="나눔고딕코딩" w:hint="eastAsia"/>
          <w:sz w:val="20"/>
          <w:szCs w:val="20"/>
        </w:rPr>
        <w:t>지게 작동하도록 한다.</w:t>
      </w:r>
    </w:p>
    <w:p w:rsidR="00C95010" w:rsidRPr="00BC5E33" w:rsidRDefault="00437DCB" w:rsidP="00437DCB">
      <w:pPr>
        <w:pStyle w:val="afff5"/>
        <w:numPr>
          <w:ilvl w:val="0"/>
          <w:numId w:val="24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온도 조절</w:t>
      </w:r>
    </w:p>
    <w:p w:rsidR="00BE1FA1" w:rsidRPr="00BC5E33" w:rsidRDefault="00BE1FA1" w:rsidP="00BE1FA1">
      <w:pPr>
        <w:pStyle w:val="afff5"/>
        <w:ind w:leftChars="0" w:left="1120"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풍향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,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풍량 등은 온</w:t>
      </w:r>
      <w:r w:rsidR="003159C9" w:rsidRPr="00BC5E33">
        <w:rPr>
          <w:rFonts w:ascii="나눔고딕코딩" w:eastAsia="나눔고딕코딩" w:hAnsi="나눔고딕코딩"/>
          <w:sz w:val="20"/>
          <w:szCs w:val="20"/>
        </w:rPr>
        <w:t>,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습도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기기 내에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설정되어 있는 </w:t>
      </w:r>
      <w:r w:rsidRPr="00BC5E33">
        <w:rPr>
          <w:rFonts w:ascii="나눔고딕코딩" w:eastAsia="나눔고딕코딩" w:hAnsi="나눔고딕코딩"/>
          <w:sz w:val="20"/>
          <w:szCs w:val="20"/>
        </w:rPr>
        <w:t>AUTO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로 설정 한다.</w:t>
      </w:r>
    </w:p>
    <w:p w:rsidR="00BE1FA1" w:rsidRPr="00BC5E33" w:rsidRDefault="00BE1FA1" w:rsidP="00BE1FA1">
      <w:pPr>
        <w:ind w:firstLine="0"/>
        <w:rPr>
          <w:rFonts w:ascii="나눔고딕코딩" w:eastAsia="나눔고딕코딩" w:hAnsi="나눔고딕코딩" w:cs="바탕"/>
          <w:sz w:val="20"/>
          <w:szCs w:val="20"/>
        </w:rPr>
      </w:pPr>
    </w:p>
    <w:p w:rsidR="001702C9" w:rsidRPr="001702C9" w:rsidRDefault="00443116" w:rsidP="001702C9">
      <w:pPr>
        <w:pStyle w:val="afff5"/>
        <w:numPr>
          <w:ilvl w:val="0"/>
          <w:numId w:val="36"/>
        </w:numPr>
        <w:ind w:leftChars="0"/>
        <w:rPr>
          <w:rFonts w:ascii="나눔고딕코딩" w:eastAsia="나눔고딕코딩" w:hAnsi="나눔고딕코딩"/>
          <w:sz w:val="20"/>
          <w:szCs w:val="20"/>
        </w:rPr>
      </w:pPr>
      <w:r w:rsidRPr="001702C9">
        <w:rPr>
          <w:rFonts w:ascii="나눔고딕코딩" w:eastAsia="나눔고딕코딩" w:hAnsi="나눔고딕코딩" w:cs="바탕" w:hint="eastAsia"/>
          <w:sz w:val="20"/>
          <w:szCs w:val="20"/>
        </w:rPr>
        <w:t>시나리오</w:t>
      </w:r>
    </w:p>
    <w:p w:rsidR="001702C9" w:rsidRPr="001702C9" w:rsidRDefault="001702C9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E26675">
        <w:rPr>
          <w:rFonts w:ascii="나눔고딕코딩" w:eastAsia="나눔고딕코딩" w:hAnsi="나눔고딕코딩" w:cs="바탕" w:hint="eastAsia"/>
          <w:sz w:val="20"/>
          <w:szCs w:val="20"/>
        </w:rPr>
        <w:t>우리</w:t>
      </w:r>
      <w:r w:rsidRPr="00E26675">
        <w:rPr>
          <w:rFonts w:ascii="나눔고딕코딩" w:eastAsia="나눔고딕코딩" w:hAnsi="나눔고딕코딩" w:hint="eastAsia"/>
          <w:sz w:val="20"/>
          <w:szCs w:val="20"/>
        </w:rPr>
        <w:t xml:space="preserve"> 프로젝트는 쾌적한 환경을 위해 실내 온</w:t>
      </w:r>
      <w:r w:rsidRPr="00E26675">
        <w:rPr>
          <w:rFonts w:ascii="나눔고딕코딩" w:eastAsia="나눔고딕코딩" w:hAnsi="나눔고딕코딩"/>
          <w:sz w:val="20"/>
          <w:szCs w:val="20"/>
        </w:rPr>
        <w:t>,</w:t>
      </w:r>
      <w:r w:rsidRPr="00E26675">
        <w:rPr>
          <w:rFonts w:ascii="나눔고딕코딩" w:eastAsia="나눔고딕코딩" w:hAnsi="나눔고딕코딩" w:hint="eastAsia"/>
          <w:sz w:val="20"/>
          <w:szCs w:val="20"/>
        </w:rPr>
        <w:t xml:space="preserve"> 습도를 사용자가 직접 제어하거나 </w:t>
      </w:r>
      <w:r w:rsidRPr="001702C9">
        <w:rPr>
          <w:rFonts w:ascii="나눔고딕코딩" w:eastAsia="나눔고딕코딩" w:hAnsi="나눔고딕코딩" w:cs="바탕" w:hint="eastAsia"/>
          <w:sz w:val="20"/>
          <w:szCs w:val="20"/>
        </w:rPr>
        <w:t>또는</w:t>
      </w:r>
      <w:r w:rsidRPr="001702C9">
        <w:rPr>
          <w:rFonts w:ascii="나눔고딕코딩" w:eastAsia="나눔고딕코딩" w:hAnsi="나눔고딕코딩" w:hint="eastAsia"/>
          <w:sz w:val="20"/>
          <w:szCs w:val="20"/>
        </w:rPr>
        <w:t xml:space="preserve"> 따로 </w:t>
      </w:r>
      <w:r w:rsidRPr="001702C9">
        <w:rPr>
          <w:rFonts w:ascii="나눔고딕코딩" w:eastAsia="나눔고딕코딩" w:hAnsi="나눔고딕코딩" w:cs="바탕" w:hint="eastAsia"/>
          <w:sz w:val="20"/>
          <w:szCs w:val="20"/>
        </w:rPr>
        <w:t>손을</w:t>
      </w:r>
      <w:r w:rsidRPr="001702C9">
        <w:rPr>
          <w:rFonts w:ascii="나눔고딕코딩" w:eastAsia="나눔고딕코딩" w:hAnsi="나눔고딕코딩" w:hint="eastAsia"/>
          <w:sz w:val="20"/>
          <w:szCs w:val="20"/>
        </w:rPr>
        <w:t xml:space="preserve"> 대지 않아도 자동적으로 조성되도록 하는 것을 목표로 정하고 진행한다.</w:t>
      </w:r>
      <w:r w:rsidRPr="001702C9">
        <w:rPr>
          <w:rFonts w:ascii="나눔고딕코딩" w:eastAsia="나눔고딕코딩" w:hAnsi="나눔고딕코딩"/>
          <w:sz w:val="20"/>
          <w:szCs w:val="20"/>
        </w:rPr>
        <w:t xml:space="preserve"> </w:t>
      </w:r>
    </w:p>
    <w:p w:rsidR="00BE1FA1" w:rsidRPr="00BC5E33" w:rsidRDefault="00443116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앱을 통해 사용자는 실내의 온도를 조절</w:t>
      </w:r>
      <w:r w:rsidR="00BE12B3">
        <w:rPr>
          <w:rFonts w:ascii="나눔고딕코딩" w:eastAsia="나눔고딕코딩" w:hAnsi="나눔고딕코딩" w:hint="eastAsia"/>
          <w:sz w:val="20"/>
          <w:szCs w:val="20"/>
        </w:rPr>
        <w:t>하거나</w:t>
      </w:r>
      <w:r w:rsidR="00ED2DE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모드</w:t>
      </w:r>
      <w:r w:rsidR="00BE12B3">
        <w:rPr>
          <w:rFonts w:ascii="나눔고딕코딩" w:eastAsia="나눔고딕코딩" w:hAnsi="나눔고딕코딩" w:hint="eastAsia"/>
          <w:sz w:val="20"/>
          <w:szCs w:val="20"/>
        </w:rPr>
        <w:t>를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BE12B3">
        <w:rPr>
          <w:rFonts w:ascii="나눔고딕코딩" w:eastAsia="나눔고딕코딩" w:hAnsi="나눔고딕코딩" w:hint="eastAsia"/>
          <w:sz w:val="20"/>
          <w:szCs w:val="20"/>
        </w:rPr>
        <w:t>조정하는 것이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가능하다.</w:t>
      </w:r>
      <w:r w:rsidR="001702C9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하지만 이 프로젝트 상에서는 사용자</w:t>
      </w:r>
      <w:r w:rsidR="00685CAF">
        <w:rPr>
          <w:rFonts w:ascii="나눔고딕코딩" w:eastAsia="나눔고딕코딩" w:hAnsi="나눔고딕코딩" w:hint="eastAsia"/>
          <w:sz w:val="20"/>
          <w:szCs w:val="20"/>
        </w:rPr>
        <w:t>를 위해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경제성</w:t>
      </w:r>
      <w:r w:rsidR="00685CAF">
        <w:rPr>
          <w:rFonts w:ascii="나눔고딕코딩" w:eastAsia="나눔고딕코딩" w:hAnsi="나눔고딕코딩" w:hint="eastAsia"/>
          <w:sz w:val="20"/>
          <w:szCs w:val="20"/>
        </w:rPr>
        <w:t>과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편의</w:t>
      </w:r>
      <w:r w:rsidR="00CD2F75">
        <w:rPr>
          <w:rFonts w:ascii="나눔고딕코딩" w:eastAsia="나눔고딕코딩" w:hAnsi="나눔고딕코딩" w:hint="eastAsia"/>
          <w:sz w:val="20"/>
          <w:szCs w:val="20"/>
        </w:rPr>
        <w:t>성을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685CAF">
        <w:rPr>
          <w:rFonts w:ascii="나눔고딕코딩" w:eastAsia="나눔고딕코딩" w:hAnsi="나눔고딕코딩" w:hint="eastAsia"/>
          <w:sz w:val="20"/>
          <w:szCs w:val="20"/>
        </w:rPr>
        <w:t xml:space="preserve">고려하여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두가지 자동 메커니즘을 </w:t>
      </w:r>
      <w:r w:rsidR="0088556A" w:rsidRPr="00BC5E33">
        <w:rPr>
          <w:rFonts w:ascii="나눔고딕코딩" w:eastAsia="나눔고딕코딩" w:hAnsi="나눔고딕코딩" w:hint="eastAsia"/>
          <w:sz w:val="20"/>
          <w:szCs w:val="20"/>
        </w:rPr>
        <w:t>넣도록 한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다. </w:t>
      </w:r>
      <w:r w:rsidR="00375D07">
        <w:rPr>
          <w:rFonts w:ascii="나눔고딕코딩" w:eastAsia="나눔고딕코딩" w:hAnsi="나눔고딕코딩" w:hint="eastAsia"/>
          <w:sz w:val="20"/>
          <w:szCs w:val="20"/>
        </w:rPr>
        <w:t xml:space="preserve">사용자의 모바일 기기에서 받은 </w:t>
      </w:r>
      <w:r w:rsidR="00BA234E" w:rsidRPr="00BC5E33">
        <w:rPr>
          <w:rFonts w:ascii="나눔고딕코딩" w:eastAsia="나눔고딕코딩" w:hAnsi="나눔고딕코딩"/>
          <w:sz w:val="20"/>
          <w:szCs w:val="20"/>
        </w:rPr>
        <w:t>GPS</w:t>
      </w:r>
      <w:r w:rsidR="00375D07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375D07">
        <w:rPr>
          <w:rFonts w:ascii="나눔고딕코딩" w:eastAsia="나눔고딕코딩" w:hAnsi="나눔고딕코딩" w:hint="eastAsia"/>
          <w:sz w:val="20"/>
          <w:szCs w:val="20"/>
        </w:rPr>
        <w:t>신호</w:t>
      </w:r>
      <w:r w:rsidR="00BA234E" w:rsidRPr="00BC5E33">
        <w:rPr>
          <w:rFonts w:ascii="나눔고딕코딩" w:eastAsia="나눔고딕코딩" w:hAnsi="나눔고딕코딩" w:hint="eastAsia"/>
          <w:sz w:val="20"/>
          <w:szCs w:val="20"/>
        </w:rPr>
        <w:t>를 통해 라즈베리 파이는 사용자의 위치와 라즈베리 파이와의 위치</w:t>
      </w:r>
      <w:r w:rsidR="00BA234E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A234E" w:rsidRPr="00BC5E33">
        <w:rPr>
          <w:rFonts w:ascii="나눔고딕코딩" w:eastAsia="나눔고딕코딩" w:hAnsi="나눔고딕코딩" w:hint="eastAsia"/>
          <w:sz w:val="20"/>
          <w:szCs w:val="20"/>
        </w:rPr>
        <w:t>차이를 계산 할 수 있다.</w:t>
      </w:r>
      <w:r w:rsidR="00BA234E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A234E" w:rsidRPr="00BC5E33">
        <w:rPr>
          <w:rFonts w:ascii="나눔고딕코딩" w:eastAsia="나눔고딕코딩" w:hAnsi="나눔고딕코딩" w:hint="eastAsia"/>
          <w:sz w:val="20"/>
          <w:szCs w:val="20"/>
        </w:rPr>
        <w:t>또 시간의 경과의 따른 사용자 위치 변화로 속도를 계산할 수 있고 그에 따라서 라즈베리 파이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>에서</w:t>
      </w:r>
      <w:r w:rsidR="00BA234E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사용자가 도착하는데 걸리는 시간을 직선거리 기준으로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파악이 가능하다.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</w:p>
    <w:p w:rsidR="00BA234E" w:rsidRPr="00BC5E33" w:rsidRDefault="00443116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위</w:t>
      </w:r>
      <w:r w:rsidR="00695D78">
        <w:rPr>
          <w:rFonts w:ascii="나눔고딕코딩" w:eastAsia="나눔고딕코딩" w:hAnsi="나눔고딕코딩" w:hint="eastAsia"/>
          <w:sz w:val="20"/>
          <w:szCs w:val="20"/>
        </w:rPr>
        <w:t>와 같은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정보를 바탕으로 일반 모드 상에서 온도 조절 기능을 사용자가 도착하기 전에 미리</w:t>
      </w:r>
      <w:r w:rsidR="00E26675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실행하여 사용자가 라즈베리</w:t>
      </w:r>
      <w:r w:rsidR="003159C9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파이가 있는 곳에 도착했을 때 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실내를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사용자</w:t>
      </w:r>
      <w:r w:rsidR="00971DCF">
        <w:rPr>
          <w:rFonts w:ascii="나눔고딕코딩" w:eastAsia="나눔고딕코딩" w:hAnsi="나눔고딕코딩" w:hint="eastAsia"/>
          <w:sz w:val="20"/>
          <w:szCs w:val="20"/>
        </w:rPr>
        <w:t>가 미리 설정한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온도로 맞추어 놓을 수 있게 된다.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G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PS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신호를 계속 주고 받는 다면 오차도 줄일 수 있고 실시간으로 정해진 기능을 할 수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lastRenderedPageBreak/>
        <w:t xml:space="preserve">있다는 장점이 있지만 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계속 </w:t>
      </w:r>
      <w:r w:rsidR="00BE1FA1"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="00E26675">
        <w:rPr>
          <w:rFonts w:ascii="나눔고딕코딩" w:eastAsia="나눔고딕코딩" w:hAnsi="나눔고딕코딩" w:hint="eastAsia"/>
          <w:sz w:val="20"/>
          <w:szCs w:val="20"/>
        </w:rPr>
        <w:t>신</w:t>
      </w:r>
      <w:r w:rsidR="00BE1FA1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호를 주고 받기 에는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휴대폰 베터리에 한계가 있다.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신호 주기를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1km, 5km, 10km, 50km, 100km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를 기준으로 신호의 주기를 </w:t>
      </w:r>
      <w:r w:rsidR="003159C9" w:rsidRPr="00BC5E33">
        <w:rPr>
          <w:rFonts w:ascii="나눔고딕코딩" w:eastAsia="나눔고딕코딩" w:hAnsi="나눔고딕코딩" w:hint="eastAsia"/>
          <w:sz w:val="20"/>
          <w:szCs w:val="20"/>
        </w:rPr>
        <w:t>조절</w:t>
      </w:r>
      <w:r w:rsidR="003159C9" w:rsidRPr="00BC5E33">
        <w:rPr>
          <w:rFonts w:ascii="나눔고딕코딩" w:eastAsia="나눔고딕코딩" w:hAnsi="나눔고딕코딩"/>
          <w:sz w:val="20"/>
          <w:szCs w:val="20"/>
        </w:rPr>
        <w:t xml:space="preserve"> 한다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.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이 프로젝트에서 구현 되는 앱</w:t>
      </w:r>
      <w:r w:rsidR="00437DCB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상에서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1km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는 주기 없이 계속 주고받고,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5k</w:t>
      </w:r>
      <w:r w:rsidRPr="00BC5E33">
        <w:rPr>
          <w:rFonts w:ascii="나눔고딕코딩" w:eastAsia="나눔고딕코딩" w:hAnsi="나눔고딕코딩"/>
          <w:sz w:val="20"/>
          <w:szCs w:val="20"/>
        </w:rPr>
        <w:t>m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는 </w:t>
      </w:r>
      <w:r w:rsidRPr="00BC5E33">
        <w:rPr>
          <w:rFonts w:ascii="나눔고딕코딩" w:eastAsia="나눔고딕코딩" w:hAnsi="나눔고딕코딩"/>
          <w:sz w:val="20"/>
          <w:szCs w:val="20"/>
        </w:rPr>
        <w:t>1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초에 </w:t>
      </w:r>
      <w:r w:rsidRPr="00BC5E33">
        <w:rPr>
          <w:rFonts w:ascii="나눔고딕코딩" w:eastAsia="나눔고딕코딩" w:hAnsi="나눔고딕코딩"/>
          <w:sz w:val="20"/>
          <w:szCs w:val="20"/>
        </w:rPr>
        <w:t>1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회,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10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k</w:t>
      </w:r>
      <w:r w:rsidRPr="00BC5E33">
        <w:rPr>
          <w:rFonts w:ascii="나눔고딕코딩" w:eastAsia="나눔고딕코딩" w:hAnsi="나눔고딕코딩"/>
          <w:sz w:val="20"/>
          <w:szCs w:val="20"/>
        </w:rPr>
        <w:t>m 10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초당 </w:t>
      </w:r>
      <w:r w:rsidRPr="00BC5E33">
        <w:rPr>
          <w:rFonts w:ascii="나눔고딕코딩" w:eastAsia="나눔고딕코딩" w:hAnsi="나눔고딕코딩"/>
          <w:sz w:val="20"/>
          <w:szCs w:val="20"/>
        </w:rPr>
        <w:t>1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회,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50km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상에서는 </w:t>
      </w:r>
      <w:r w:rsidRPr="00BC5E33">
        <w:rPr>
          <w:rFonts w:ascii="나눔고딕코딩" w:eastAsia="나눔고딕코딩" w:hAnsi="나눔고딕코딩"/>
          <w:sz w:val="20"/>
          <w:szCs w:val="20"/>
        </w:rPr>
        <w:t>1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분당 </w:t>
      </w:r>
      <w:r w:rsidRPr="00BC5E33">
        <w:rPr>
          <w:rFonts w:ascii="나눔고딕코딩" w:eastAsia="나눔고딕코딩" w:hAnsi="나눔고딕코딩"/>
          <w:sz w:val="20"/>
          <w:szCs w:val="20"/>
        </w:rPr>
        <w:t>1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회,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 100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k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m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상에서는 </w:t>
      </w:r>
      <w:r w:rsidRPr="00BC5E33">
        <w:rPr>
          <w:rFonts w:ascii="나눔고딕코딩" w:eastAsia="나눔고딕코딩" w:hAnsi="나눔고딕코딩"/>
          <w:sz w:val="20"/>
          <w:szCs w:val="20"/>
        </w:rPr>
        <w:t>10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분당 1회를 신호 전달 기준으로 정했다.</w:t>
      </w:r>
    </w:p>
    <w:p w:rsidR="00BA234E" w:rsidRDefault="00443116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만약 사용자가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기능을 </w:t>
      </w:r>
      <w:r w:rsidRPr="00BC5E33">
        <w:rPr>
          <w:rFonts w:ascii="나눔고딕코딩" w:eastAsia="나눔고딕코딩" w:hAnsi="나눔고딕코딩"/>
          <w:sz w:val="20"/>
          <w:szCs w:val="20"/>
        </w:rPr>
        <w:t xml:space="preserve">OFF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시켜 놓은 상태라면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라즈베리 파이는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정보를 받을 수가 없다.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이러한 경우를 대비하여 라즈베리 파이에 시간</w:t>
      </w:r>
      <w:r w:rsidR="00E26675">
        <w:rPr>
          <w:rFonts w:ascii="나눔고딕코딩" w:eastAsia="나눔고딕코딩" w:hAnsi="나눔고딕코딩" w:hint="eastAsia"/>
          <w:sz w:val="20"/>
          <w:szCs w:val="20"/>
        </w:rPr>
        <w:t>(요일,시,분,초)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,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온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습도,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T</w:t>
      </w:r>
      <w:r w:rsidR="00F16E72">
        <w:rPr>
          <w:rFonts w:ascii="나눔고딕코딩" w:eastAsia="나눔고딕코딩" w:hAnsi="나눔고딕코딩"/>
          <w:sz w:val="20"/>
          <w:szCs w:val="20"/>
        </w:rPr>
        <w:t xml:space="preserve">rue or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F</w:t>
      </w:r>
      <w:r w:rsidR="00F16E72">
        <w:rPr>
          <w:rFonts w:ascii="나눔고딕코딩" w:eastAsia="나눔고딕코딩" w:hAnsi="나눔고딕코딩"/>
          <w:sz w:val="20"/>
          <w:szCs w:val="20"/>
        </w:rPr>
        <w:t>alse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를 삽입할 수 있는 테이블을 만든 후 수치를 저장한다.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E26675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C60A7E">
        <w:rPr>
          <w:rFonts w:ascii="나눔고딕코딩" w:eastAsia="나눔고딕코딩" w:hAnsi="나눔고딕코딩" w:hint="eastAsia"/>
          <w:sz w:val="20"/>
          <w:szCs w:val="20"/>
        </w:rPr>
        <w:t>온</w:t>
      </w:r>
      <w:r w:rsidR="00E26675">
        <w:rPr>
          <w:rFonts w:ascii="나눔고딕코딩" w:eastAsia="나눔고딕코딩" w:hAnsi="나눔고딕코딩" w:hint="eastAsia"/>
          <w:sz w:val="20"/>
          <w:szCs w:val="20"/>
        </w:rPr>
        <w:t>,</w:t>
      </w:r>
      <w:r w:rsidR="00C60A7E">
        <w:rPr>
          <w:rFonts w:ascii="나눔고딕코딩" w:eastAsia="나눔고딕코딩" w:hAnsi="나눔고딕코딩" w:hint="eastAsia"/>
          <w:sz w:val="20"/>
          <w:szCs w:val="20"/>
        </w:rPr>
        <w:t>습도</w:t>
      </w:r>
      <w:r w:rsidR="00E26675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C60A7E">
        <w:rPr>
          <w:rFonts w:ascii="나눔고딕코딩" w:eastAsia="나눔고딕코딩" w:hAnsi="나눔고딕코딩" w:hint="eastAsia"/>
          <w:sz w:val="20"/>
          <w:szCs w:val="20"/>
        </w:rPr>
        <w:t>값의 저장 딜레이는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10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분당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1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번,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3159C9" w:rsidRPr="00BC5E33">
        <w:rPr>
          <w:rFonts w:ascii="나눔고딕코딩" w:eastAsia="나눔고딕코딩" w:hAnsi="나눔고딕코딩"/>
          <w:sz w:val="20"/>
          <w:szCs w:val="20"/>
        </w:rPr>
        <w:t>이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때 사용자 지정 온도에서 아래위로 오차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0.5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도 이상 벗어날</w:t>
      </w:r>
      <w:r w:rsidR="00F46502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시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F,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오차가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0.5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이하라면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T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를 저장한다.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이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데이터는 한달 간격으로 T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가 저장될 확률이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0.9</w:t>
      </w:r>
      <w:r w:rsidR="00BE1FA1" w:rsidRPr="00BC5E33">
        <w:rPr>
          <w:rFonts w:ascii="나눔고딕코딩" w:eastAsia="나눔고딕코딩" w:hAnsi="나눔고딕코딩"/>
          <w:sz w:val="20"/>
          <w:szCs w:val="20"/>
        </w:rPr>
        <w:t>0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이상 된다면 그 시점은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T,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나머지는 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F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로 시간과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T&amp;F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를 저장하는 테이블에 담긴다.</w:t>
      </w:r>
      <w:r w:rsidR="00437DCB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이 데이터를 기반으로 F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에서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>T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로 바뀌는 시간은 사용자가 집에 올 시간이라고 가정을 하고 그 시간에</w:t>
      </w:r>
      <w:r w:rsidR="00437DCB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사용자</w:t>
      </w:r>
      <w:r w:rsidR="00F722E6">
        <w:rPr>
          <w:rFonts w:ascii="나눔고딕코딩" w:eastAsia="나눔고딕코딩" w:hAnsi="나눔고딕코딩" w:hint="eastAsia"/>
          <w:sz w:val="20"/>
          <w:szCs w:val="20"/>
        </w:rPr>
        <w:t xml:space="preserve">가 설정한 </w:t>
      </w:r>
      <w:r w:rsidR="00576C63" w:rsidRPr="00BC5E33">
        <w:rPr>
          <w:rFonts w:ascii="나눔고딕코딩" w:eastAsia="나눔고딕코딩" w:hAnsi="나눔고딕코딩" w:hint="eastAsia"/>
          <w:sz w:val="20"/>
          <w:szCs w:val="20"/>
        </w:rPr>
        <w:t>온도가 되도록</w:t>
      </w:r>
      <w:r w:rsidR="00576C63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라즈베리</w:t>
      </w:r>
      <w:r w:rsidR="00437DCB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파이의 </w:t>
      </w:r>
      <w:r w:rsidR="00B8228A" w:rsidRPr="00BC5E33">
        <w:rPr>
          <w:rFonts w:ascii="나눔고딕코딩" w:eastAsia="나눔고딕코딩" w:hAnsi="나눔고딕코딩"/>
          <w:sz w:val="20"/>
          <w:szCs w:val="20"/>
        </w:rPr>
        <w:t xml:space="preserve">IR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신호 모듈에서 신호를 보내</w:t>
      </w:r>
      <w:r w:rsidR="006E080E">
        <w:rPr>
          <w:rFonts w:ascii="나눔고딕코딩" w:eastAsia="나눔고딕코딩" w:hAnsi="나눔고딕코딩" w:hint="eastAsia"/>
          <w:sz w:val="20"/>
          <w:szCs w:val="20"/>
        </w:rPr>
        <w:t>도록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한다.</w:t>
      </w:r>
    </w:p>
    <w:p w:rsidR="00E507D7" w:rsidRDefault="00E507D7" w:rsidP="00150D6B">
      <w:pPr>
        <w:ind w:left="400" w:firstLineChars="200" w:firstLine="400"/>
        <w:rPr>
          <w:rFonts w:ascii="나눔고딕코딩" w:eastAsia="나눔고딕코딩" w:hAnsi="나눔고딕코딩"/>
          <w:sz w:val="20"/>
          <w:szCs w:val="20"/>
        </w:rPr>
      </w:pPr>
    </w:p>
    <w:p w:rsidR="00E02424" w:rsidRDefault="00B96DF3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 xml:space="preserve">일반 모드에서는 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>언제쯤 실내에 도착할 것인지 사용자의 속도를 계산하여 유추하고, 사용자가 도착했을 무렵 쾌적한 상태를 조성해 놓는 것이 주요 목표이다.</w:t>
      </w:r>
      <w:r w:rsidR="00E02424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>따라서 현재 온습도와 사용자가 미리 설정했거나 저장된 온습도</w:t>
      </w:r>
      <w:r w:rsidR="000D3642">
        <w:rPr>
          <w:rFonts w:ascii="나눔고딕코딩" w:eastAsia="나눔고딕코딩" w:hAnsi="나눔고딕코딩" w:hint="eastAsia"/>
          <w:sz w:val="20"/>
          <w:szCs w:val="20"/>
        </w:rPr>
        <w:t>를 비교해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 xml:space="preserve"> 차이가 없도록 미리 </w:t>
      </w:r>
      <w:r>
        <w:rPr>
          <w:rFonts w:ascii="나눔고딕코딩" w:eastAsia="나눔고딕코딩" w:hAnsi="나눔고딕코딩" w:hint="eastAsia"/>
          <w:sz w:val="20"/>
          <w:szCs w:val="20"/>
        </w:rPr>
        <w:t>냉방기(에어컨)와 난방기(온풍기와 보일러)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>를</w:t>
      </w:r>
      <w:r>
        <w:rPr>
          <w:rFonts w:ascii="나눔고딕코딩" w:eastAsia="나눔고딕코딩" w:hAnsi="나눔고딕코딩" w:hint="eastAsia"/>
          <w:sz w:val="20"/>
          <w:szCs w:val="20"/>
        </w:rPr>
        <w:t xml:space="preserve"> 작동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>시켜 놓아야 한다.</w:t>
      </w:r>
      <w:r w:rsidR="00E02424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>그러나 도착시간에 동작하고있다 하더라도 사용자가 도착하지 않은 시간부터 이미 온도나 습도가 낮춰져 있다거나 높아져 있다면 그것 또한 자원의 낭비가 될 수 있다.</w:t>
      </w:r>
      <w:r w:rsidR="00E02424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t xml:space="preserve">우리의 프로젝트는 경제적 </w:t>
      </w:r>
      <w:r w:rsidR="00E02424">
        <w:rPr>
          <w:rFonts w:ascii="나눔고딕코딩" w:eastAsia="나눔고딕코딩" w:hAnsi="나눔고딕코딩" w:hint="eastAsia"/>
          <w:sz w:val="20"/>
          <w:szCs w:val="20"/>
        </w:rPr>
        <w:lastRenderedPageBreak/>
        <w:t>효과까지 노려야 하므로 사용자가 도착한 시간에 맞춰 원하는 환경을 조성해 놓기 위하여 다음과 같은 계산 방법으로 냉난방기기를 동작시키고자 한다.</w:t>
      </w:r>
    </w:p>
    <w:p w:rsidR="004B2C69" w:rsidRDefault="0086653C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냉방 기기</w:t>
      </w:r>
      <w:r w:rsidR="00BC526D">
        <w:rPr>
          <w:rFonts w:ascii="나눔고딕코딩" w:eastAsia="나눔고딕코딩" w:hAnsi="나눔고딕코딩" w:hint="eastAsia"/>
          <w:sz w:val="20"/>
          <w:szCs w:val="20"/>
        </w:rPr>
        <w:t>의 경우,</w:t>
      </w:r>
      <w:r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8E1C1A">
        <w:rPr>
          <w:rFonts w:ascii="나눔고딕코딩" w:eastAsia="나눔고딕코딩" w:hAnsi="나눔고딕코딩" w:hint="eastAsia"/>
          <w:sz w:val="20"/>
          <w:szCs w:val="20"/>
        </w:rPr>
        <w:t xml:space="preserve">실내 공기와 외부 공기가 섞이지 않는 경우로 </w:t>
      </w:r>
      <w:r w:rsidR="00BC526D">
        <w:rPr>
          <w:rFonts w:ascii="나눔고딕코딩" w:eastAsia="나눔고딕코딩" w:hAnsi="나눔고딕코딩" w:hint="eastAsia"/>
          <w:sz w:val="20"/>
          <w:szCs w:val="20"/>
        </w:rPr>
        <w:t>범위를 제한하였다.</w:t>
      </w:r>
      <w:r w:rsidR="00BC526D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C526D">
        <w:rPr>
          <w:rFonts w:ascii="나눔고딕코딩" w:eastAsia="나눔고딕코딩" w:hAnsi="나눔고딕코딩" w:hint="eastAsia"/>
          <w:sz w:val="20"/>
          <w:szCs w:val="20"/>
        </w:rPr>
        <w:t>외출 시 일반적으로 방범을 위하여 문과 창문 등을 닫을 것이기 때문이다.</w:t>
      </w:r>
      <w:r w:rsidR="00BC526D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C71BCB">
        <w:rPr>
          <w:rFonts w:ascii="나눔고딕코딩" w:eastAsia="나눔고딕코딩" w:hAnsi="나눔고딕코딩" w:hint="eastAsia"/>
          <w:sz w:val="20"/>
          <w:szCs w:val="20"/>
        </w:rPr>
        <w:t xml:space="preserve">어디에도 에어컨이 온도를 낮출 때 걸리는 시간이 정확하게 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나타난 결과물이 없어 직접 온도를 관찰하였는데,</w:t>
      </w:r>
      <w:r w:rsidR="00E80ABB">
        <w:rPr>
          <w:rFonts w:ascii="나눔고딕코딩" w:eastAsia="나눔고딕코딩" w:hAnsi="나눔고딕코딩"/>
          <w:sz w:val="20"/>
          <w:szCs w:val="20"/>
        </w:rPr>
        <w:t xml:space="preserve"> 25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 xml:space="preserve">평형 실내에서 스탠드형 에어컨으로 </w:t>
      </w:r>
      <w:r w:rsidR="00C71BCB">
        <w:rPr>
          <w:rFonts w:ascii="나눔고딕코딩" w:eastAsia="나눔고딕코딩" w:hAnsi="나눔고딕코딩" w:hint="eastAsia"/>
          <w:sz w:val="20"/>
          <w:szCs w:val="20"/>
        </w:rPr>
        <w:t>관찰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한</w:t>
      </w:r>
      <w:r w:rsidR="00C71BCB">
        <w:rPr>
          <w:rFonts w:ascii="나눔고딕코딩" w:eastAsia="나눔고딕코딩" w:hAnsi="나눔고딕코딩" w:hint="eastAsia"/>
          <w:sz w:val="20"/>
          <w:szCs w:val="20"/>
        </w:rPr>
        <w:t xml:space="preserve"> 결과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,</w:t>
      </w:r>
      <w:r w:rsidR="00C71BCB">
        <w:rPr>
          <w:rFonts w:ascii="나눔고딕코딩" w:eastAsia="나눔고딕코딩" w:hAnsi="나눔고딕코딩" w:hint="eastAsia"/>
          <w:sz w:val="20"/>
          <w:szCs w:val="20"/>
        </w:rPr>
        <w:t xml:space="preserve"> 가동 시작 이후 5분이 채 되지 않아 3도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 xml:space="preserve">가 넘게 떨어졌고 </w:t>
      </w:r>
      <w:r w:rsidR="00E80ABB">
        <w:rPr>
          <w:rFonts w:ascii="나눔고딕코딩" w:eastAsia="나눔고딕코딩" w:hAnsi="나눔고딕코딩"/>
          <w:sz w:val="20"/>
          <w:szCs w:val="20"/>
        </w:rPr>
        <w:t>10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 xml:space="preserve">분 가동하자 </w:t>
      </w:r>
      <w:r w:rsidR="00E80ABB">
        <w:rPr>
          <w:rFonts w:ascii="나눔고딕코딩" w:eastAsia="나눔고딕코딩" w:hAnsi="나눔고딕코딩"/>
          <w:sz w:val="20"/>
          <w:szCs w:val="20"/>
        </w:rPr>
        <w:t>8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도 정도 떨어졌다.</w:t>
      </w:r>
      <w:r w:rsidR="00E80ABB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이 관찰 결과를 토대로 에어컨 가동 시 1분에 0</w:t>
      </w:r>
      <w:r w:rsidR="00E80ABB">
        <w:rPr>
          <w:rFonts w:ascii="나눔고딕코딩" w:eastAsia="나눔고딕코딩" w:hAnsi="나눔고딕코딩"/>
          <w:sz w:val="20"/>
          <w:szCs w:val="20"/>
        </w:rPr>
        <w:t>.8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도 정도 떨어진다고 유추하였고 사용자가 설정한 온도와 차이가 없도록 계산하여 냉방기를 작동시키도록 한다.</w:t>
      </w:r>
      <w:r w:rsidR="00E80ABB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C71BCB">
        <w:rPr>
          <w:rFonts w:ascii="나눔고딕코딩" w:eastAsia="나눔고딕코딩" w:hAnsi="나눔고딕코딩" w:hint="eastAsia"/>
          <w:sz w:val="20"/>
          <w:szCs w:val="20"/>
        </w:rPr>
        <w:t>에어컨이 실내 공기를 시원하게 할 때 이미 증발기(냉매관)에 물이 맺힘으로써 제습이 되므로 특별히 제습이 되는 시간을 계산하지 않았으나,</w:t>
      </w:r>
      <w:r w:rsidR="00E80ABB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E80ABB">
        <w:rPr>
          <w:rFonts w:ascii="나눔고딕코딩" w:eastAsia="나눔고딕코딩" w:hAnsi="나눔고딕코딩" w:hint="eastAsia"/>
          <w:sz w:val="20"/>
          <w:szCs w:val="20"/>
        </w:rPr>
        <w:t>제습은 냉방과</w:t>
      </w:r>
      <w:r w:rsidR="00C71BCB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C71BCB">
        <w:rPr>
          <w:rFonts w:ascii="나눔고딕코딩" w:eastAsia="나눔고딕코딩" w:hAnsi="나눔고딕코딩" w:hint="eastAsia"/>
          <w:sz w:val="20"/>
          <w:szCs w:val="20"/>
        </w:rPr>
        <w:t>같은 원리로 동일하게 작동하므로 작동시간을 똑같이 두었다.</w:t>
      </w:r>
    </w:p>
    <w:p w:rsidR="002C6504" w:rsidRPr="004D39ED" w:rsidRDefault="008E1C1A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 xml:space="preserve">난방 기기의 경우 히터는 에어컨과 </w:t>
      </w:r>
      <w:r w:rsidR="00906C9D">
        <w:rPr>
          <w:rFonts w:ascii="나눔고딕코딩" w:eastAsia="나눔고딕코딩" w:hAnsi="나눔고딕코딩" w:hint="eastAsia"/>
          <w:sz w:val="20"/>
          <w:szCs w:val="20"/>
        </w:rPr>
        <w:t xml:space="preserve">작동 원리가 유사하므로 에어컨과 같은 </w:t>
      </w:r>
      <w:r w:rsidR="00BC526D">
        <w:rPr>
          <w:rFonts w:ascii="나눔고딕코딩" w:eastAsia="나눔고딕코딩" w:hAnsi="나눔고딕코딩" w:hint="eastAsia"/>
          <w:sz w:val="20"/>
          <w:szCs w:val="20"/>
        </w:rPr>
        <w:t>작동 시간을 준다.</w:t>
      </w:r>
      <w:r w:rsidR="00BC526D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C526D">
        <w:rPr>
          <w:rFonts w:ascii="나눔고딕코딩" w:eastAsia="나눔고딕코딩" w:hAnsi="나눔고딕코딩" w:hint="eastAsia"/>
          <w:sz w:val="20"/>
          <w:szCs w:val="20"/>
        </w:rPr>
        <w:t xml:space="preserve">그러나 </w:t>
      </w:r>
      <w:r w:rsidR="002C6504">
        <w:rPr>
          <w:rFonts w:ascii="나눔고딕코딩" w:eastAsia="나눔고딕코딩" w:hAnsi="나눔고딕코딩" w:hint="eastAsia"/>
          <w:sz w:val="20"/>
          <w:szCs w:val="20"/>
        </w:rPr>
        <w:t>보일러</w:t>
      </w:r>
      <w:r w:rsidR="00BC526D">
        <w:rPr>
          <w:rFonts w:ascii="나눔고딕코딩" w:eastAsia="나눔고딕코딩" w:hAnsi="나눔고딕코딩" w:hint="eastAsia"/>
          <w:sz w:val="20"/>
          <w:szCs w:val="20"/>
        </w:rPr>
        <w:t>는 좀 다른데,</w:t>
      </w:r>
      <w:r w:rsidR="00BC526D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예시는 대표적 보일러회사인 귀뚜라미의 최신형 대기개방식 보일러인 </w:t>
      </w:r>
      <w:r w:rsidR="001702C9" w:rsidRPr="000D55A2">
        <w:rPr>
          <w:rFonts w:ascii="나눔고딕코딩" w:eastAsia="나눔고딕코딩" w:hAnsi="나눔고딕코딩"/>
          <w:sz w:val="20"/>
          <w:szCs w:val="20"/>
        </w:rPr>
        <w:t>“</w:t>
      </w:r>
      <w:r w:rsidR="001702C9" w:rsidRPr="000D55A2">
        <w:rPr>
          <w:rFonts w:ascii="나눔고딕코딩" w:eastAsia="나눔고딕코딩" w:hAnsi="나눔고딕코딩" w:hint="eastAsia"/>
          <w:bCs/>
          <w:color w:val="1B1E24"/>
          <w:sz w:val="20"/>
          <w:szCs w:val="20"/>
          <w:shd w:val="clear" w:color="auto" w:fill="FFFFFF"/>
        </w:rPr>
        <w:t>귀뚜라미 거꾸로 NEW 콘덴싱 가스보일러</w:t>
      </w:r>
      <w:r w:rsidR="001702C9" w:rsidRPr="000D55A2">
        <w:rPr>
          <w:rFonts w:ascii="나눔고딕코딩" w:eastAsia="나눔고딕코딩" w:hAnsi="나눔고딕코딩"/>
          <w:bCs/>
          <w:color w:val="1B1E24"/>
          <w:sz w:val="20"/>
          <w:szCs w:val="20"/>
          <w:shd w:val="clear" w:color="auto" w:fill="FFFFFF"/>
        </w:rPr>
        <w:t>”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>의 난방 출력 및 열효율에 대한 표이다.</w:t>
      </w:r>
      <w:r w:rsidR="001702C9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여기서 </w:t>
      </w:r>
      <w:r w:rsidR="001702C9">
        <w:rPr>
          <w:rFonts w:ascii="나눔고딕코딩" w:eastAsia="나눔고딕코딩" w:hAnsi="나눔고딕코딩"/>
          <w:sz w:val="20"/>
          <w:szCs w:val="20"/>
        </w:rPr>
        <w:t>4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제품의 난방 출력을 평균내어보면 </w:t>
      </w:r>
      <w:r w:rsidR="001702C9">
        <w:rPr>
          <w:rFonts w:ascii="나눔고딕코딩" w:eastAsia="나눔고딕코딩" w:hAnsi="나눔고딕코딩"/>
          <w:sz w:val="20"/>
          <w:szCs w:val="20"/>
        </w:rPr>
        <w:t>24,400kcal/h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이고 열효율의 최저 평균(난방수의 경우 열효율이 </w:t>
      </w:r>
      <w:r w:rsidR="001702C9">
        <w:rPr>
          <w:rFonts w:ascii="나눔고딕코딩" w:eastAsia="나눔고딕코딩" w:hAnsi="나눔고딕코딩"/>
          <w:sz w:val="20"/>
          <w:szCs w:val="20"/>
        </w:rPr>
        <w:t>100%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>를 넘지 않는다.</w:t>
      </w:r>
      <w:r w:rsidR="001702C9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난방을 위해 실내 바닥의 내부 파이프를 돌며 열 손실이 발생할 수 밖에 없기 때문이다.)인 </w:t>
      </w:r>
      <w:r w:rsidR="001702C9">
        <w:rPr>
          <w:rFonts w:ascii="나눔고딕코딩" w:eastAsia="나눔고딕코딩" w:hAnsi="나눔고딕코딩"/>
          <w:sz w:val="20"/>
          <w:szCs w:val="20"/>
        </w:rPr>
        <w:t>92.75%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를 곱하면 </w:t>
      </w:r>
      <w:r w:rsidR="001702C9">
        <w:rPr>
          <w:rFonts w:ascii="나눔고딕코딩" w:eastAsia="나눔고딕코딩" w:hAnsi="나눔고딕코딩"/>
          <w:sz w:val="20"/>
          <w:szCs w:val="20"/>
        </w:rPr>
        <w:t>22,631kcal/h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>라는 식이 나온다.</w:t>
      </w:r>
      <w:r w:rsidR="001702C9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 xml:space="preserve">따라서 10분에 대략 </w:t>
      </w:r>
      <w:r w:rsidR="001702C9">
        <w:rPr>
          <w:rFonts w:ascii="나눔고딕코딩" w:eastAsia="나눔고딕코딩" w:hAnsi="나눔고딕코딩"/>
          <w:sz w:val="20"/>
          <w:szCs w:val="20"/>
        </w:rPr>
        <w:t>37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>도 이상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 xml:space="preserve">의 난방수가 </w:t>
      </w:r>
      <w:r w:rsidR="00587A04">
        <w:rPr>
          <w:rFonts w:ascii="나눔고딕코딩" w:eastAsia="나눔고딕코딩" w:hAnsi="나눔고딕코딩" w:hint="eastAsia"/>
          <w:sz w:val="20"/>
          <w:szCs w:val="20"/>
        </w:rPr>
        <w:t>공급</w:t>
      </w:r>
      <w:r w:rsidR="00587A04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87A04">
        <w:rPr>
          <w:rFonts w:ascii="나눔고딕코딩" w:eastAsia="나눔고딕코딩" w:hAnsi="나눔고딕코딩" w:hint="eastAsia"/>
          <w:sz w:val="20"/>
          <w:szCs w:val="20"/>
        </w:rPr>
        <w:t>가능한 셈이기에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>, 즉,</w:t>
      </w:r>
      <w:r w:rsidR="00883157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87A04">
        <w:rPr>
          <w:rFonts w:ascii="나눔고딕코딩" w:eastAsia="나눔고딕코딩" w:hAnsi="나눔고딕코딩" w:hint="eastAsia"/>
          <w:sz w:val="20"/>
          <w:szCs w:val="20"/>
        </w:rPr>
        <w:t xml:space="preserve">보일러는 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 xml:space="preserve">1분에 최대 </w:t>
      </w:r>
      <w:r w:rsidR="00883157">
        <w:rPr>
          <w:rFonts w:ascii="나눔고딕코딩" w:eastAsia="나눔고딕코딩" w:hAnsi="나눔고딕코딩"/>
          <w:sz w:val="20"/>
          <w:szCs w:val="20"/>
        </w:rPr>
        <w:t>3.7</w:t>
      </w:r>
      <w:r w:rsidR="00587A04">
        <w:rPr>
          <w:rFonts w:ascii="나눔고딕코딩" w:eastAsia="나눔고딕코딩" w:hAnsi="나눔고딕코딩" w:hint="eastAsia"/>
          <w:sz w:val="20"/>
          <w:szCs w:val="20"/>
        </w:rPr>
        <w:t>도 정도로 물을 데울 수 있다고 보았다</w:t>
      </w:r>
      <w:r w:rsidR="001702C9">
        <w:rPr>
          <w:rFonts w:ascii="나눔고딕코딩" w:eastAsia="나눔고딕코딩" w:hAnsi="나눔고딕코딩" w:hint="eastAsia"/>
          <w:sz w:val="20"/>
          <w:szCs w:val="20"/>
        </w:rPr>
        <w:t>.</w:t>
      </w:r>
      <w:r w:rsidR="001702C9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 xml:space="preserve">그러나 에어컨과 달리 보일러는 난방수 온도가 올라가는 시간만 구해야 하는 것이 아니라 실내에서 파이프를 통해 난방수가 이동해 실내를 데워야 하는 구조도 생각해야했다. 최대 </w:t>
      </w:r>
      <w:r w:rsidR="00883157">
        <w:rPr>
          <w:rFonts w:ascii="나눔고딕코딩" w:eastAsia="나눔고딕코딩" w:hAnsi="나눔고딕코딩"/>
          <w:sz w:val="20"/>
          <w:szCs w:val="20"/>
        </w:rPr>
        <w:t>40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 xml:space="preserve">평형의 실내에서 파이프를 통하여 이동한다 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lastRenderedPageBreak/>
        <w:t>하여도 10분을 넘지 않는 시간 안에 바닥을 데울 수 있다는 점을 확인한 우리는</w:t>
      </w:r>
      <w:r w:rsidR="00883157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>이에 기인하여 보일러의 작동 시간을 현재 온도</w:t>
      </w:r>
      <w:r w:rsidR="00F36697">
        <w:rPr>
          <w:rFonts w:ascii="나눔고딕코딩" w:eastAsia="나눔고딕코딩" w:hAnsi="나눔고딕코딩" w:hint="eastAsia"/>
          <w:sz w:val="20"/>
          <w:szCs w:val="20"/>
        </w:rPr>
        <w:t>(난방수 온도)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 xml:space="preserve">에서 사용자가 설정한 온도에 도달하는 시간에 바닥을 데우는 시간 </w:t>
      </w:r>
      <w:r w:rsidR="00883157">
        <w:rPr>
          <w:rFonts w:ascii="나눔고딕코딩" w:eastAsia="나눔고딕코딩" w:hAnsi="나눔고딕코딩"/>
          <w:sz w:val="20"/>
          <w:szCs w:val="20"/>
        </w:rPr>
        <w:t>10</w:t>
      </w:r>
      <w:r w:rsidR="00883157">
        <w:rPr>
          <w:rFonts w:ascii="나눔고딕코딩" w:eastAsia="나눔고딕코딩" w:hAnsi="나눔고딕코딩" w:hint="eastAsia"/>
          <w:sz w:val="20"/>
          <w:szCs w:val="20"/>
        </w:rPr>
        <w:t>분을 추가해 계산하기로 하였다.</w:t>
      </w:r>
    </w:p>
    <w:p w:rsidR="00B25D24" w:rsidRDefault="00B25D24" w:rsidP="00B25D24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noProof/>
          <w:sz w:val="20"/>
          <w:szCs w:val="20"/>
        </w:rPr>
        <w:drawing>
          <wp:inline distT="0" distB="0" distL="0" distR="0">
            <wp:extent cx="5943600" cy="5111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il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9D" w:rsidRPr="00B25D24" w:rsidRDefault="00404029" w:rsidP="00A35CB7">
      <w:pPr>
        <w:ind w:firstLine="0"/>
        <w:jc w:val="center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 xml:space="preserve">예시) 귀뚜라미 콘덴싱 보일러의 </w:t>
      </w:r>
      <w:r w:rsidR="007A5F59">
        <w:rPr>
          <w:rFonts w:ascii="나눔고딕코딩" w:eastAsia="나눔고딕코딩" w:hAnsi="나눔고딕코딩" w:hint="eastAsia"/>
          <w:sz w:val="20"/>
          <w:szCs w:val="20"/>
        </w:rPr>
        <w:t>난방 출력 및 열효율</w:t>
      </w:r>
    </w:p>
    <w:p w:rsidR="00B8228A" w:rsidRPr="00BC5E33" w:rsidRDefault="009D1406" w:rsidP="00150D6B">
      <w:pPr>
        <w:ind w:leftChars="200" w:left="480" w:firstLineChars="200" w:firstLine="40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 w:hint="eastAsia"/>
          <w:sz w:val="20"/>
          <w:szCs w:val="20"/>
        </w:rPr>
        <w:t>여기까지의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 xml:space="preserve"> 상황은 사용자가 실내에 존재하거나 곧 도착하게 되는 일반 </w:t>
      </w:r>
      <w:r w:rsidR="0052612F">
        <w:rPr>
          <w:rFonts w:ascii="나눔고딕코딩" w:eastAsia="나눔고딕코딩" w:hAnsi="나눔고딕코딩" w:hint="eastAsia"/>
          <w:sz w:val="20"/>
          <w:szCs w:val="20"/>
        </w:rPr>
        <w:t>모드이고,</w:t>
      </w:r>
      <w:r w:rsidR="0052612F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>부재 모드는 사용자가 장기간 출타하는 경우를 대비하는 모드이다.</w:t>
      </w:r>
      <w:r w:rsidR="00281455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사용자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>가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 xml:space="preserve">직접 부재 모드로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지정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 xml:space="preserve">하거나 또는 </w:t>
      </w:r>
      <w:r w:rsidR="00281455" w:rsidRPr="00BC5E33">
        <w:rPr>
          <w:rFonts w:ascii="나눔고딕코딩" w:eastAsia="나눔고딕코딩" w:hAnsi="나눔고딕코딩" w:hint="eastAsia"/>
          <w:sz w:val="20"/>
          <w:szCs w:val="20"/>
        </w:rPr>
        <w:t>2</w:t>
      </w:r>
      <w:r w:rsidR="00281455" w:rsidRPr="00BC5E33">
        <w:rPr>
          <w:rFonts w:ascii="나눔고딕코딩" w:eastAsia="나눔고딕코딩" w:hAnsi="나눔고딕코딩"/>
          <w:sz w:val="20"/>
          <w:szCs w:val="20"/>
        </w:rPr>
        <w:t>4</w:t>
      </w:r>
      <w:r w:rsidR="00281455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시간 동안 </w:t>
      </w:r>
      <w:r w:rsidR="00120250">
        <w:rPr>
          <w:rFonts w:ascii="나눔고딕코딩" w:eastAsia="나눔고딕코딩" w:hAnsi="나눔고딕코딩" w:hint="eastAsia"/>
          <w:sz w:val="20"/>
          <w:szCs w:val="20"/>
        </w:rPr>
        <w:t>모션</w:t>
      </w:r>
      <w:r w:rsidR="00281455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281455" w:rsidRPr="00BC5E33">
        <w:rPr>
          <w:rFonts w:ascii="나눔고딕코딩" w:eastAsia="나눔고딕코딩" w:hAnsi="나눔고딕코딩" w:hint="eastAsia"/>
          <w:sz w:val="20"/>
          <w:szCs w:val="20"/>
        </w:rPr>
        <w:t>센서에 반응이 없을 경우 자동으로 부재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281455" w:rsidRPr="00BC5E33">
        <w:rPr>
          <w:rFonts w:ascii="나눔고딕코딩" w:eastAsia="나눔고딕코딩" w:hAnsi="나눔고딕코딩" w:hint="eastAsia"/>
          <w:sz w:val="20"/>
          <w:szCs w:val="20"/>
        </w:rPr>
        <w:t>모드로</w:t>
      </w:r>
      <w:r w:rsidR="00281455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>전환되게끔 하여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t xml:space="preserve">온습도기기의 </w:t>
      </w:r>
      <w:r w:rsidR="00281455">
        <w:rPr>
          <w:rFonts w:ascii="나눔고딕코딩" w:eastAsia="나눔고딕코딩" w:hAnsi="나눔고딕코딩" w:hint="eastAsia"/>
          <w:sz w:val="20"/>
          <w:szCs w:val="20"/>
        </w:rPr>
        <w:lastRenderedPageBreak/>
        <w:t xml:space="preserve">작동을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해제 하도록 한다.</w:t>
      </w:r>
      <w:r w:rsidR="00B8228A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부재 모드 일 때 </w:t>
      </w:r>
      <w:r w:rsidR="00283412">
        <w:rPr>
          <w:rFonts w:ascii="나눔고딕코딩" w:eastAsia="나눔고딕코딩" w:hAnsi="나눔고딕코딩" w:hint="eastAsia"/>
          <w:sz w:val="20"/>
          <w:szCs w:val="20"/>
        </w:rPr>
        <w:t>온습도기기의 가동을 최소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로 </w:t>
      </w:r>
      <w:r w:rsidR="00CC3FA2">
        <w:rPr>
          <w:rFonts w:ascii="나눔고딕코딩" w:eastAsia="나눔고딕코딩" w:hAnsi="나눔고딕코딩" w:hint="eastAsia"/>
          <w:sz w:val="20"/>
          <w:szCs w:val="20"/>
        </w:rPr>
        <w:t>하기 위하여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사용자가 지정한 최고,</w:t>
      </w:r>
      <w:r w:rsidR="003651F7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>최소 온도 범위만 유지</w:t>
      </w:r>
      <w:r w:rsidR="00283412">
        <w:rPr>
          <w:rFonts w:ascii="나눔고딕코딩" w:eastAsia="나눔고딕코딩" w:hAnsi="나눔고딕코딩" w:hint="eastAsia"/>
          <w:sz w:val="20"/>
          <w:szCs w:val="20"/>
        </w:rPr>
        <w:t>하게</w:t>
      </w:r>
      <w:r w:rsidR="00B8228A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한다.</w:t>
      </w:r>
    </w:p>
    <w:p w:rsidR="00B8228A" w:rsidRPr="00257B46" w:rsidRDefault="00B8228A" w:rsidP="00ED2DEA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775978" w:rsidRPr="00BC5E33" w:rsidRDefault="00775978" w:rsidP="00895AC1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B32CAD" w:rsidRPr="00BC5E33" w:rsidRDefault="00B32CAD" w:rsidP="00B32CAD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설계</w:t>
      </w:r>
      <w:r w:rsidR="00904908" w:rsidRPr="00BC5E33">
        <w:rPr>
          <w:rFonts w:ascii="나눔고딕코딩" w:eastAsia="나눔고딕코딩" w:hAnsi="나눔고딕코딩" w:hint="eastAsia"/>
          <w:b/>
          <w:sz w:val="22"/>
          <w:szCs w:val="20"/>
        </w:rPr>
        <w:t xml:space="preserve"> 구성도</w:t>
      </w:r>
    </w:p>
    <w:p w:rsidR="00317DAB" w:rsidRPr="00BC5E33" w:rsidRDefault="001717A5" w:rsidP="00977AD7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>
        <w:rPr>
          <w:rFonts w:ascii="나눔고딕코딩" w:eastAsia="나눔고딕코딩" w:hAnsi="나눔고딕코딩"/>
          <w:noProof/>
          <w:sz w:val="20"/>
          <w:szCs w:val="20"/>
        </w:rPr>
        <w:drawing>
          <wp:inline distT="0" distB="0" distL="0" distR="0">
            <wp:extent cx="5943600" cy="28651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AD" w:rsidRDefault="00086BAD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1717A5" w:rsidRPr="00BC5E33" w:rsidRDefault="001717A5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E06DCD" w:rsidRPr="00BC5E33" w:rsidRDefault="00E06DCD" w:rsidP="00961A7C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기대</w:t>
      </w:r>
      <w:r w:rsidR="004B2E71">
        <w:rPr>
          <w:rFonts w:ascii="나눔고딕코딩" w:eastAsia="나눔고딕코딩" w:hAnsi="나눔고딕코딩" w:hint="eastAsia"/>
          <w:b/>
          <w:sz w:val="22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b/>
          <w:sz w:val="22"/>
          <w:szCs w:val="20"/>
        </w:rPr>
        <w:t>효과</w:t>
      </w:r>
    </w:p>
    <w:p w:rsidR="00E06DCD" w:rsidRPr="00BC5E33" w:rsidRDefault="00E06DCD" w:rsidP="004F52BB">
      <w:pPr>
        <w:ind w:firstLineChars="200" w:firstLine="40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cs="바탕" w:hint="eastAsia"/>
          <w:sz w:val="20"/>
          <w:szCs w:val="20"/>
        </w:rPr>
        <w:t>가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정, 회사, 병원 등에서의 전력 소비량이 줄어들고 따라서 그에 따른 전기세 또한 줄어들어 경제적으로 이득을 볼 수 있다. 또한 원격 제어가 가능하기 때문에 굳이 가전제품에 가까이 가지 않아도 되므로 사용자의 편의성을 증진</w:t>
      </w:r>
      <w:r w:rsidR="00320D5D">
        <w:rPr>
          <w:rFonts w:ascii="나눔고딕코딩" w:eastAsia="나눔고딕코딩" w:hAnsi="나눔고딕코딩" w:hint="eastAsia"/>
          <w:sz w:val="20"/>
          <w:szCs w:val="20"/>
        </w:rPr>
        <w:t>시킬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수 있다.</w:t>
      </w:r>
    </w:p>
    <w:p w:rsidR="00317DAB" w:rsidRDefault="00317DAB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9C6A2E" w:rsidRPr="00BC5E33" w:rsidRDefault="009C6A2E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317DAB" w:rsidRPr="00BC5E33" w:rsidRDefault="004B2E71" w:rsidP="00961A7C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>
        <w:rPr>
          <w:rFonts w:ascii="나눔고딕코딩" w:eastAsia="나눔고딕코딩" w:hAnsi="나눔고딕코딩" w:hint="eastAsia"/>
          <w:b/>
          <w:sz w:val="22"/>
          <w:szCs w:val="20"/>
        </w:rPr>
        <w:t>예상</w:t>
      </w:r>
      <w:r w:rsidR="00317DAB" w:rsidRPr="00BC5E33">
        <w:rPr>
          <w:rFonts w:ascii="나눔고딕코딩" w:eastAsia="나눔고딕코딩" w:hAnsi="나눔고딕코딩" w:hint="eastAsia"/>
          <w:b/>
          <w:sz w:val="22"/>
          <w:szCs w:val="20"/>
        </w:rPr>
        <w:t xml:space="preserve"> 결과</w:t>
      </w:r>
    </w:p>
    <w:p w:rsidR="005B36B7" w:rsidRPr="00BC5E33" w:rsidRDefault="00086BAD" w:rsidP="00E26675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 w:hint="eastAsia"/>
          <w:sz w:val="20"/>
          <w:szCs w:val="20"/>
        </w:rPr>
        <w:t>라즈베리</w:t>
      </w:r>
      <w:r w:rsidR="003159C9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파이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내부에서 사용자 핸드폰</w:t>
      </w:r>
      <w:r w:rsidR="00941D6A">
        <w:rPr>
          <w:rFonts w:ascii="나눔고딕코딩" w:eastAsia="나눔고딕코딩" w:hAnsi="나눔고딕코딩" w:hint="eastAsia"/>
          <w:sz w:val="20"/>
          <w:szCs w:val="20"/>
        </w:rPr>
        <w:t xml:space="preserve">의 </w:t>
      </w:r>
      <w:r w:rsidR="00941D6A">
        <w:rPr>
          <w:rFonts w:ascii="나눔고딕코딩" w:eastAsia="나눔고딕코딩" w:hAnsi="나눔고딕코딩"/>
          <w:sz w:val="20"/>
          <w:szCs w:val="20"/>
        </w:rPr>
        <w:t>GPS</w:t>
      </w:r>
      <w:r w:rsidR="00941D6A">
        <w:rPr>
          <w:rFonts w:ascii="나눔고딕코딩" w:eastAsia="나눔고딕코딩" w:hAnsi="나눔고딕코딩" w:hint="eastAsia"/>
          <w:sz w:val="20"/>
          <w:szCs w:val="20"/>
        </w:rPr>
        <w:t>신호에 따라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변위 값이 계산된다.</w:t>
      </w:r>
      <w:r w:rsidR="005B36B7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>이 결과 값</w:t>
      </w:r>
      <w:r w:rsidR="0077400C">
        <w:rPr>
          <w:rFonts w:ascii="나눔고딕코딩" w:eastAsia="나눔고딕코딩" w:hAnsi="나눔고딕코딩" w:hint="eastAsia"/>
          <w:sz w:val="20"/>
          <w:szCs w:val="20"/>
        </w:rPr>
        <w:t>에 따른 사용자 도착시간을 계산하여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라즈베리</w:t>
      </w:r>
      <w:r w:rsidR="003159C9">
        <w:rPr>
          <w:rFonts w:ascii="나눔고딕코딩" w:eastAsia="나눔고딕코딩" w:hAnsi="나눔고딕코딩" w:hint="eastAsia"/>
          <w:sz w:val="20"/>
          <w:szCs w:val="20"/>
        </w:rPr>
        <w:t xml:space="preserve"> </w:t>
      </w:r>
      <w:r w:rsidRPr="00BC5E33">
        <w:rPr>
          <w:rFonts w:ascii="나눔고딕코딩" w:eastAsia="나눔고딕코딩" w:hAnsi="나눔고딕코딩" w:hint="eastAsia"/>
          <w:sz w:val="20"/>
          <w:szCs w:val="20"/>
        </w:rPr>
        <w:t>파이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는 </w:t>
      </w:r>
      <w:r w:rsidR="0077400C">
        <w:rPr>
          <w:rFonts w:ascii="나눔고딕코딩" w:eastAsia="나눔고딕코딩" w:hAnsi="나눔고딕코딩" w:hint="eastAsia"/>
          <w:sz w:val="20"/>
          <w:szCs w:val="20"/>
        </w:rPr>
        <w:t>냉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난방 기계를 사용자가 지정한 일정 온도로 맞추기 위해서 </w:t>
      </w:r>
      <w:r w:rsidR="005B36B7" w:rsidRPr="00BC5E33">
        <w:rPr>
          <w:rFonts w:ascii="나눔고딕코딩" w:eastAsia="나눔고딕코딩" w:hAnsi="나눔고딕코딩"/>
          <w:sz w:val="20"/>
          <w:szCs w:val="20"/>
        </w:rPr>
        <w:t xml:space="preserve">IR 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>신호를 내보낸다.</w:t>
      </w:r>
      <w:r w:rsidR="005B36B7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만약 사용자의 </w:t>
      </w:r>
      <w:r w:rsidR="005B36B7" w:rsidRPr="00BC5E33">
        <w:rPr>
          <w:rFonts w:ascii="나눔고딕코딩" w:eastAsia="나눔고딕코딩" w:hAnsi="나눔고딕코딩"/>
          <w:sz w:val="20"/>
          <w:szCs w:val="20"/>
        </w:rPr>
        <w:t xml:space="preserve">GPS 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>값이 없을 경우 요일과 시간에 따라서 입력된 사용자 행동 패턴 결과를 이용해 온, 습도 조정 IR신호를 내보낸다.</w:t>
      </w:r>
      <w:r w:rsidR="005B36B7" w:rsidRPr="00BC5E33">
        <w:rPr>
          <w:rFonts w:ascii="나눔고딕코딩" w:eastAsia="나눔고딕코딩" w:hAnsi="나눔고딕코딩"/>
          <w:sz w:val="20"/>
          <w:szCs w:val="20"/>
        </w:rPr>
        <w:t xml:space="preserve"> </w:t>
      </w:r>
      <w:r w:rsidR="005B36B7" w:rsidRPr="00BC5E33">
        <w:rPr>
          <w:rFonts w:ascii="나눔고딕코딩" w:eastAsia="나눔고딕코딩" w:hAnsi="나눔고딕코딩" w:hint="eastAsia"/>
          <w:sz w:val="20"/>
          <w:szCs w:val="20"/>
        </w:rPr>
        <w:t xml:space="preserve">사용자가 집(병원, 사무실 등)에 도착할 때는 항상 사용자가 지정한 일정한 온도를 </w:t>
      </w:r>
      <w:r w:rsidR="00E26EFB">
        <w:rPr>
          <w:rFonts w:ascii="나눔고딕코딩" w:eastAsia="나눔고딕코딩" w:hAnsi="나눔고딕코딩" w:hint="eastAsia"/>
          <w:sz w:val="20"/>
          <w:szCs w:val="20"/>
        </w:rPr>
        <w:t>유지하도록 한다</w:t>
      </w:r>
      <w:r w:rsidR="00C304A1">
        <w:rPr>
          <w:rFonts w:ascii="나눔고딕코딩" w:eastAsia="나눔고딕코딩" w:hAnsi="나눔고딕코딩" w:hint="eastAsia"/>
          <w:sz w:val="20"/>
          <w:szCs w:val="20"/>
        </w:rPr>
        <w:t>.</w:t>
      </w:r>
    </w:p>
    <w:p w:rsidR="00317DAB" w:rsidRDefault="00317DAB" w:rsidP="00E06DCD">
      <w:pPr>
        <w:ind w:left="4320" w:firstLine="0"/>
        <w:rPr>
          <w:rFonts w:ascii="나눔고딕코딩" w:eastAsia="나눔고딕코딩" w:hAnsi="나눔고딕코딩"/>
          <w:b/>
          <w:sz w:val="20"/>
          <w:szCs w:val="20"/>
        </w:rPr>
      </w:pPr>
    </w:p>
    <w:p w:rsidR="00592B32" w:rsidRPr="00BC5E33" w:rsidRDefault="00592B32" w:rsidP="00E06DCD">
      <w:pPr>
        <w:ind w:left="4320" w:firstLine="0"/>
        <w:rPr>
          <w:rFonts w:ascii="나눔고딕코딩" w:eastAsia="나눔고딕코딩" w:hAnsi="나눔고딕코딩"/>
          <w:b/>
          <w:sz w:val="20"/>
          <w:szCs w:val="20"/>
        </w:rPr>
      </w:pPr>
    </w:p>
    <w:p w:rsidR="00E06DCD" w:rsidRPr="00BC5E33" w:rsidRDefault="00E06DCD" w:rsidP="00961A7C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/>
          <w:b/>
          <w:sz w:val="22"/>
          <w:szCs w:val="20"/>
        </w:rPr>
      </w:pPr>
      <w:r w:rsidRPr="00BC5E33">
        <w:rPr>
          <w:rFonts w:ascii="나눔고딕코딩" w:eastAsia="나눔고딕코딩" w:hAnsi="나눔고딕코딩" w:cs="바탕" w:hint="eastAsia"/>
          <w:b/>
          <w:sz w:val="22"/>
          <w:szCs w:val="20"/>
        </w:rPr>
        <w:t>일정</w:t>
      </w:r>
    </w:p>
    <w:p w:rsidR="00317DAB" w:rsidRPr="00BC5E33" w:rsidRDefault="008B1D8D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  <w:r w:rsidRPr="00BC5E33">
        <w:rPr>
          <w:rFonts w:ascii="나눔고딕코딩" w:eastAsia="나눔고딕코딩" w:hAnsi="나눔고딕코딩"/>
          <w:noProof/>
        </w:rPr>
        <w:drawing>
          <wp:inline distT="0" distB="0" distL="0" distR="0" wp14:anchorId="055A83F3" wp14:editId="0B8E575E">
            <wp:extent cx="5943600" cy="1737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74" w:rsidRDefault="00E23B74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B31785" w:rsidRDefault="00B31785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B31785" w:rsidRDefault="00B31785" w:rsidP="00BC3A38">
      <w:pPr>
        <w:ind w:firstLine="0"/>
        <w:rPr>
          <w:rFonts w:ascii="나눔고딕코딩" w:eastAsia="나눔고딕코딩" w:hAnsi="나눔고딕코딩" w:hint="eastAsia"/>
          <w:sz w:val="20"/>
          <w:szCs w:val="20"/>
        </w:rPr>
      </w:pPr>
    </w:p>
    <w:p w:rsidR="00CD455C" w:rsidRPr="00BC5E33" w:rsidRDefault="00CD455C" w:rsidP="00BC3A38">
      <w:pPr>
        <w:ind w:firstLine="0"/>
        <w:rPr>
          <w:rFonts w:ascii="나눔고딕코딩" w:eastAsia="나눔고딕코딩" w:hAnsi="나눔고딕코딩"/>
          <w:sz w:val="20"/>
          <w:szCs w:val="20"/>
        </w:rPr>
      </w:pPr>
    </w:p>
    <w:p w:rsidR="00CF3275" w:rsidRPr="00B31785" w:rsidRDefault="003159C9" w:rsidP="00B31785">
      <w:pPr>
        <w:pStyle w:val="afff5"/>
        <w:numPr>
          <w:ilvl w:val="0"/>
          <w:numId w:val="30"/>
        </w:numPr>
        <w:ind w:leftChars="0"/>
        <w:rPr>
          <w:rFonts w:ascii="나눔고딕코딩" w:eastAsia="나눔고딕코딩" w:hAnsi="나눔고딕코딩" w:cs="바탕"/>
          <w:b/>
          <w:sz w:val="22"/>
          <w:szCs w:val="20"/>
        </w:rPr>
      </w:pPr>
      <w:r w:rsidRPr="00B31785">
        <w:rPr>
          <w:rFonts w:ascii="나눔고딕코딩" w:eastAsia="나눔고딕코딩" w:hAnsi="나눔고딕코딩" w:cs="바탕" w:hint="eastAsia"/>
          <w:b/>
          <w:sz w:val="22"/>
          <w:szCs w:val="20"/>
        </w:rPr>
        <w:lastRenderedPageBreak/>
        <w:t>참고</w:t>
      </w:r>
      <w:r w:rsidR="004B2E71" w:rsidRPr="00B31785">
        <w:rPr>
          <w:rFonts w:ascii="나눔고딕코딩" w:eastAsia="나눔고딕코딩" w:hAnsi="나눔고딕코딩" w:cs="바탕" w:hint="eastAsia"/>
          <w:b/>
          <w:sz w:val="22"/>
          <w:szCs w:val="20"/>
        </w:rPr>
        <w:t xml:space="preserve"> </w:t>
      </w:r>
      <w:r w:rsidRPr="00B31785">
        <w:rPr>
          <w:rFonts w:ascii="나눔고딕코딩" w:eastAsia="나눔고딕코딩" w:hAnsi="나눔고딕코딩" w:cs="바탕" w:hint="eastAsia"/>
          <w:b/>
          <w:sz w:val="22"/>
          <w:szCs w:val="20"/>
        </w:rPr>
        <w:t>문헌</w:t>
      </w:r>
    </w:p>
    <w:p w:rsidR="00B31785" w:rsidRDefault="00B31785" w:rsidP="00B31785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hyperlink r:id="rId15" w:history="1">
        <w:r w:rsidRPr="008174D1">
          <w:rPr>
            <w:rStyle w:val="afff6"/>
            <w:rFonts w:ascii="나눔고딕코딩" w:eastAsia="나눔고딕코딩" w:hAnsi="나눔고딕코딩"/>
            <w:sz w:val="22"/>
            <w:szCs w:val="20"/>
          </w:rPr>
          <w:t>http://makeshare.org/bbs/board.php?bo_table=Parts&amp;wr_id=9</w:t>
        </w:r>
      </w:hyperlink>
    </w:p>
    <w:p w:rsidR="00B31785" w:rsidRDefault="00B31785" w:rsidP="00B31785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hyperlink r:id="rId16" w:history="1">
        <w:r w:rsidRPr="008174D1">
          <w:rPr>
            <w:rStyle w:val="afff6"/>
            <w:rFonts w:ascii="나눔고딕코딩" w:eastAsia="나눔고딕코딩" w:hAnsi="나눔고딕코딩"/>
            <w:sz w:val="22"/>
            <w:szCs w:val="20"/>
          </w:rPr>
          <w:t>https://www.kari.re.kr/kor/sub07_02_04_01.do</w:t>
        </w:r>
      </w:hyperlink>
    </w:p>
    <w:p w:rsidR="00B31785" w:rsidRDefault="00B31785" w:rsidP="00B31785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hyperlink r:id="rId17" w:history="1">
        <w:r w:rsidRPr="008174D1">
          <w:rPr>
            <w:rStyle w:val="afff6"/>
            <w:rFonts w:ascii="나눔고딕코딩" w:eastAsia="나눔고딕코딩" w:hAnsi="나눔고딕코딩"/>
            <w:sz w:val="22"/>
            <w:szCs w:val="20"/>
          </w:rPr>
          <w:t>https://en.wikipedia.org</w:t>
        </w:r>
      </w:hyperlink>
    </w:p>
    <w:p w:rsidR="00B31785" w:rsidRDefault="00B31785" w:rsidP="00B31785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hyperlink r:id="rId18" w:history="1">
        <w:r w:rsidRPr="008174D1">
          <w:rPr>
            <w:rStyle w:val="afff6"/>
            <w:rFonts w:ascii="나눔고딕코딩" w:eastAsia="나눔고딕코딩" w:hAnsi="나눔고딕코딩"/>
            <w:sz w:val="22"/>
            <w:szCs w:val="20"/>
          </w:rPr>
          <w:t>http://krb.co.kr/</w:t>
        </w:r>
      </w:hyperlink>
    </w:p>
    <w:p w:rsidR="00B31785" w:rsidRDefault="00B31785" w:rsidP="00B31785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hyperlink r:id="rId19" w:history="1">
        <w:r w:rsidRPr="008174D1">
          <w:rPr>
            <w:rStyle w:val="afff6"/>
            <w:rFonts w:ascii="나눔고딕코딩" w:eastAsia="나눔고딕코딩" w:hAnsi="나눔고딕코딩"/>
            <w:sz w:val="22"/>
            <w:szCs w:val="20"/>
          </w:rPr>
          <w:t>http://www.samsung.com/sec/air-conditioners/all-air-conditioners/</w:t>
        </w:r>
      </w:hyperlink>
    </w:p>
    <w:p w:rsidR="00B31785" w:rsidRDefault="00B31785" w:rsidP="00B31785">
      <w:pPr>
        <w:ind w:firstLine="0"/>
        <w:rPr>
          <w:rFonts w:ascii="나눔고딕코딩" w:eastAsia="나눔고딕코딩" w:hAnsi="나눔고딕코딩"/>
          <w:b/>
          <w:sz w:val="22"/>
          <w:szCs w:val="20"/>
        </w:rPr>
      </w:pPr>
      <w:hyperlink r:id="rId20" w:history="1">
        <w:r w:rsidRPr="008174D1">
          <w:rPr>
            <w:rStyle w:val="afff6"/>
            <w:rFonts w:ascii="나눔고딕코딩" w:eastAsia="나눔고딕코딩" w:hAnsi="나눔고딕코딩"/>
            <w:sz w:val="22"/>
            <w:szCs w:val="20"/>
          </w:rPr>
          <w:t>https://www.sollae.co.kr/</w:t>
        </w:r>
      </w:hyperlink>
    </w:p>
    <w:p w:rsidR="00B31785" w:rsidRPr="00B31785" w:rsidRDefault="00B31785" w:rsidP="00B31785">
      <w:pPr>
        <w:ind w:firstLine="0"/>
        <w:rPr>
          <w:rFonts w:ascii="나눔고딕코딩" w:eastAsia="나눔고딕코딩" w:hAnsi="나눔고딕코딩" w:hint="eastAsia"/>
          <w:b/>
          <w:sz w:val="22"/>
          <w:szCs w:val="20"/>
        </w:rPr>
      </w:pPr>
    </w:p>
    <w:sectPr w:rsidR="00B31785" w:rsidRPr="00B31785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354" w:rsidRDefault="004A4354">
      <w:pPr>
        <w:spacing w:line="240" w:lineRule="auto"/>
      </w:pPr>
      <w:r>
        <w:separator/>
      </w:r>
    </w:p>
  </w:endnote>
  <w:endnote w:type="continuationSeparator" w:id="0">
    <w:p w:rsidR="004A4354" w:rsidRDefault="004A4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00000003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354" w:rsidRDefault="004A4354">
      <w:pPr>
        <w:spacing w:line="240" w:lineRule="auto"/>
      </w:pPr>
      <w:r>
        <w:separator/>
      </w:r>
    </w:p>
  </w:footnote>
  <w:footnote w:type="continuationSeparator" w:id="0">
    <w:p w:rsidR="004A4354" w:rsidRDefault="004A4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334" w:rsidRDefault="004A4354">
    <w:pPr>
      <w:pStyle w:val="a6"/>
    </w:pPr>
    <w:sdt>
      <w:sdtPr>
        <w:alias w:val="성:"/>
        <w:tag w:val="성:"/>
        <w:id w:val="343136273"/>
        <w:temporary/>
        <w:showingPlcHdr/>
        <w15:appearance w15:val="hidden"/>
      </w:sdtPr>
      <w:sdtEndPr/>
      <w:sdtContent>
        <w:r w:rsidR="00BA7334">
          <w:rPr>
            <w:rFonts w:ascii="바탕" w:eastAsia="바탕" w:hAnsi="바탕" w:cs="바탕" w:hint="eastAsia"/>
            <w:lang w:val="ko-KR" w:bidi="ko-KR"/>
          </w:rPr>
          <w:t>성</w:t>
        </w:r>
      </w:sdtContent>
    </w:sdt>
    <w:r w:rsidR="00BA7334">
      <w:rPr>
        <w:lang w:val="ko-KR" w:bidi="ko-KR"/>
      </w:rPr>
      <w:t xml:space="preserve"> </w:t>
    </w:r>
    <w:r w:rsidR="00BA7334">
      <w:rPr>
        <w:lang w:val="ko-KR" w:bidi="ko-KR"/>
      </w:rPr>
      <w:fldChar w:fldCharType="begin"/>
    </w:r>
    <w:r w:rsidR="00BA7334">
      <w:rPr>
        <w:lang w:val="ko-KR" w:bidi="ko-KR"/>
      </w:rPr>
      <w:instrText xml:space="preserve"> PAGE   \* MERGEFORMAT </w:instrText>
    </w:r>
    <w:r w:rsidR="00BA7334">
      <w:rPr>
        <w:lang w:val="ko-KR" w:bidi="ko-KR"/>
      </w:rPr>
      <w:fldChar w:fldCharType="separate"/>
    </w:r>
    <w:r w:rsidR="00B31785">
      <w:rPr>
        <w:noProof/>
        <w:lang w:val="ko-KR" w:bidi="ko-KR"/>
      </w:rPr>
      <w:t>8</w:t>
    </w:r>
    <w:r w:rsidR="00BA7334">
      <w:rPr>
        <w:noProof/>
        <w:lang w:val="ko-KR" w:bidi="ko-K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334" w:rsidRDefault="004A4354">
    <w:pPr>
      <w:pStyle w:val="a6"/>
    </w:pPr>
    <w:sdt>
      <w:sdtPr>
        <w:alias w:val="성:"/>
        <w:tag w:val="성:"/>
        <w:id w:val="81423100"/>
        <w:placeholder>
          <w:docPart w:val="FA9D234E132B4834AC8A898ED38514F8"/>
        </w:placeholder>
        <w:temporary/>
        <w:showingPlcHdr/>
        <w15:appearance w15:val="hidden"/>
      </w:sdtPr>
      <w:sdtEndPr/>
      <w:sdtContent>
        <w:r w:rsidR="00BA7334">
          <w:rPr>
            <w:rFonts w:ascii="바탕" w:eastAsia="바탕" w:hAnsi="바탕" w:cs="바탕" w:hint="eastAsia"/>
            <w:lang w:val="ko-KR" w:bidi="ko-KR"/>
          </w:rPr>
          <w:t>성</w:t>
        </w:r>
      </w:sdtContent>
    </w:sdt>
    <w:r w:rsidR="00BA7334">
      <w:rPr>
        <w:lang w:val="ko-KR" w:bidi="ko-KR"/>
      </w:rPr>
      <w:t xml:space="preserve"> </w:t>
    </w:r>
    <w:r w:rsidR="00BA7334">
      <w:rPr>
        <w:lang w:val="ko-KR" w:bidi="ko-KR"/>
      </w:rPr>
      <w:fldChar w:fldCharType="begin"/>
    </w:r>
    <w:r w:rsidR="00BA7334">
      <w:rPr>
        <w:lang w:val="ko-KR" w:bidi="ko-KR"/>
      </w:rPr>
      <w:instrText xml:space="preserve"> PAGE   \* MERGEFORMAT </w:instrText>
    </w:r>
    <w:r w:rsidR="00BA7334">
      <w:rPr>
        <w:lang w:val="ko-KR" w:bidi="ko-KR"/>
      </w:rPr>
      <w:fldChar w:fldCharType="separate"/>
    </w:r>
    <w:r w:rsidR="00B31785">
      <w:rPr>
        <w:noProof/>
        <w:lang w:val="ko-KR" w:bidi="ko-KR"/>
      </w:rPr>
      <w:t>1</w:t>
    </w:r>
    <w:r w:rsidR="00BA7334">
      <w:rPr>
        <w:noProof/>
        <w:lang w:val="ko-KR" w:bidi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821FC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0A0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10E0D"/>
    <w:multiLevelType w:val="hybridMultilevel"/>
    <w:tmpl w:val="6AD27EC4"/>
    <w:lvl w:ilvl="0" w:tplc="4FD64EA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3E05BD"/>
    <w:multiLevelType w:val="hybridMultilevel"/>
    <w:tmpl w:val="E06887E8"/>
    <w:lvl w:ilvl="0" w:tplc="434C3AE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6077B8"/>
    <w:multiLevelType w:val="hybridMultilevel"/>
    <w:tmpl w:val="242C1686"/>
    <w:lvl w:ilvl="0" w:tplc="FFEA55E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B07618"/>
    <w:multiLevelType w:val="multilevel"/>
    <w:tmpl w:val="A3C8CF7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333630F"/>
    <w:multiLevelType w:val="hybridMultilevel"/>
    <w:tmpl w:val="C3DA17A0"/>
    <w:lvl w:ilvl="0" w:tplc="C76E7EE6">
      <w:start w:val="2017"/>
      <w:numFmt w:val="bullet"/>
      <w:lvlText w:val="-"/>
      <w:lvlJc w:val="left"/>
      <w:pPr>
        <w:ind w:left="14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545B73"/>
    <w:multiLevelType w:val="hybridMultilevel"/>
    <w:tmpl w:val="75D27E0C"/>
    <w:lvl w:ilvl="0" w:tplc="6FC45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BD0CE8"/>
    <w:multiLevelType w:val="multilevel"/>
    <w:tmpl w:val="D050418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8F57D6"/>
    <w:multiLevelType w:val="hybridMultilevel"/>
    <w:tmpl w:val="F26842F2"/>
    <w:lvl w:ilvl="0" w:tplc="B4743920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B1B5787"/>
    <w:multiLevelType w:val="multilevel"/>
    <w:tmpl w:val="4572ABF8"/>
    <w:numStyleLink w:val="MLA"/>
  </w:abstractNum>
  <w:abstractNum w:abstractNumId="25" w15:restartNumberingAfterBreak="0">
    <w:nsid w:val="5C2A0160"/>
    <w:multiLevelType w:val="hybridMultilevel"/>
    <w:tmpl w:val="B8E6DE00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2B2DE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A67BC1"/>
    <w:multiLevelType w:val="hybridMultilevel"/>
    <w:tmpl w:val="7DCC66E2"/>
    <w:lvl w:ilvl="0" w:tplc="9F785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48441F"/>
    <w:multiLevelType w:val="hybridMultilevel"/>
    <w:tmpl w:val="21725994"/>
    <w:lvl w:ilvl="0" w:tplc="CE24C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F37F5C"/>
    <w:multiLevelType w:val="hybridMultilevel"/>
    <w:tmpl w:val="5E405278"/>
    <w:lvl w:ilvl="0" w:tplc="07C2D68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077495F"/>
    <w:multiLevelType w:val="hybridMultilevel"/>
    <w:tmpl w:val="FB569CFA"/>
    <w:lvl w:ilvl="0" w:tplc="1A6CE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45C2C1A"/>
    <w:multiLevelType w:val="hybridMultilevel"/>
    <w:tmpl w:val="B6FC5AE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E1F4139"/>
    <w:multiLevelType w:val="hybridMultilevel"/>
    <w:tmpl w:val="474A42E8"/>
    <w:lvl w:ilvl="0" w:tplc="3FB43A4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ED92060"/>
    <w:multiLevelType w:val="hybridMultilevel"/>
    <w:tmpl w:val="70B8B8D2"/>
    <w:lvl w:ilvl="0" w:tplc="E3666A96">
      <w:start w:val="1"/>
      <w:numFmt w:val="decimal"/>
      <w:lvlText w:val="%1."/>
      <w:lvlJc w:val="left"/>
      <w:pPr>
        <w:ind w:left="760" w:hanging="360"/>
      </w:pPr>
      <w:rPr>
        <w:rFonts w:ascii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3"/>
  </w:num>
  <w:num w:numId="13">
    <w:abstractNumId w:val="24"/>
  </w:num>
  <w:num w:numId="14">
    <w:abstractNumId w:val="18"/>
  </w:num>
  <w:num w:numId="15">
    <w:abstractNumId w:val="27"/>
  </w:num>
  <w:num w:numId="16">
    <w:abstractNumId w:val="22"/>
  </w:num>
  <w:num w:numId="17">
    <w:abstractNumId w:val="13"/>
  </w:num>
  <w:num w:numId="18">
    <w:abstractNumId w:val="11"/>
  </w:num>
  <w:num w:numId="19">
    <w:abstractNumId w:val="20"/>
  </w:num>
  <w:num w:numId="20">
    <w:abstractNumId w:val="33"/>
  </w:num>
  <w:num w:numId="21">
    <w:abstractNumId w:val="16"/>
  </w:num>
  <w:num w:numId="22">
    <w:abstractNumId w:val="26"/>
  </w:num>
  <w:num w:numId="23">
    <w:abstractNumId w:val="19"/>
  </w:num>
  <w:num w:numId="24">
    <w:abstractNumId w:val="34"/>
  </w:num>
  <w:num w:numId="25">
    <w:abstractNumId w:val="10"/>
  </w:num>
  <w:num w:numId="26">
    <w:abstractNumId w:val="30"/>
  </w:num>
  <w:num w:numId="27">
    <w:abstractNumId w:val="15"/>
  </w:num>
  <w:num w:numId="28">
    <w:abstractNumId w:val="28"/>
  </w:num>
  <w:num w:numId="29">
    <w:abstractNumId w:val="29"/>
  </w:num>
  <w:num w:numId="30">
    <w:abstractNumId w:val="35"/>
  </w:num>
  <w:num w:numId="31">
    <w:abstractNumId w:val="21"/>
  </w:num>
  <w:num w:numId="32">
    <w:abstractNumId w:val="31"/>
  </w:num>
  <w:num w:numId="33">
    <w:abstractNumId w:val="32"/>
  </w:num>
  <w:num w:numId="34">
    <w:abstractNumId w:val="1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66"/>
    <w:rsid w:val="00005162"/>
    <w:rsid w:val="000235FA"/>
    <w:rsid w:val="00040CBB"/>
    <w:rsid w:val="00044C2E"/>
    <w:rsid w:val="00055C69"/>
    <w:rsid w:val="0006197B"/>
    <w:rsid w:val="00062D82"/>
    <w:rsid w:val="00082466"/>
    <w:rsid w:val="00086BAD"/>
    <w:rsid w:val="000B2B74"/>
    <w:rsid w:val="000B78C8"/>
    <w:rsid w:val="000D3642"/>
    <w:rsid w:val="000D55A2"/>
    <w:rsid w:val="001123A5"/>
    <w:rsid w:val="00120250"/>
    <w:rsid w:val="001252D9"/>
    <w:rsid w:val="00125F5C"/>
    <w:rsid w:val="001463B2"/>
    <w:rsid w:val="00150D6B"/>
    <w:rsid w:val="001637B8"/>
    <w:rsid w:val="001702C9"/>
    <w:rsid w:val="001717A5"/>
    <w:rsid w:val="001745F2"/>
    <w:rsid w:val="001A5B7E"/>
    <w:rsid w:val="001C1E51"/>
    <w:rsid w:val="001F62C0"/>
    <w:rsid w:val="0022713D"/>
    <w:rsid w:val="00245E02"/>
    <w:rsid w:val="00257B46"/>
    <w:rsid w:val="00281455"/>
    <w:rsid w:val="00283412"/>
    <w:rsid w:val="002C6504"/>
    <w:rsid w:val="003037A5"/>
    <w:rsid w:val="00307176"/>
    <w:rsid w:val="0031549F"/>
    <w:rsid w:val="003159C9"/>
    <w:rsid w:val="00317DAB"/>
    <w:rsid w:val="00320D5D"/>
    <w:rsid w:val="003366A9"/>
    <w:rsid w:val="00353B66"/>
    <w:rsid w:val="003651F7"/>
    <w:rsid w:val="00375A4D"/>
    <w:rsid w:val="00375D07"/>
    <w:rsid w:val="003849DC"/>
    <w:rsid w:val="003B2F8D"/>
    <w:rsid w:val="003B3DA1"/>
    <w:rsid w:val="003B5ACF"/>
    <w:rsid w:val="003C18C9"/>
    <w:rsid w:val="003C3DDB"/>
    <w:rsid w:val="004022CC"/>
    <w:rsid w:val="00403C79"/>
    <w:rsid w:val="00404029"/>
    <w:rsid w:val="004042BD"/>
    <w:rsid w:val="00410365"/>
    <w:rsid w:val="00437DCB"/>
    <w:rsid w:val="00443116"/>
    <w:rsid w:val="004565EE"/>
    <w:rsid w:val="0046038D"/>
    <w:rsid w:val="0046236A"/>
    <w:rsid w:val="00495599"/>
    <w:rsid w:val="004A2675"/>
    <w:rsid w:val="004A4354"/>
    <w:rsid w:val="004B2C69"/>
    <w:rsid w:val="004B2E71"/>
    <w:rsid w:val="004D39ED"/>
    <w:rsid w:val="004E42D0"/>
    <w:rsid w:val="004F52BB"/>
    <w:rsid w:val="004F7139"/>
    <w:rsid w:val="005243CC"/>
    <w:rsid w:val="0052612F"/>
    <w:rsid w:val="005410BA"/>
    <w:rsid w:val="0056390E"/>
    <w:rsid w:val="00576C63"/>
    <w:rsid w:val="00587A04"/>
    <w:rsid w:val="00590E54"/>
    <w:rsid w:val="00592B32"/>
    <w:rsid w:val="00594A7F"/>
    <w:rsid w:val="0059572A"/>
    <w:rsid w:val="005B36B7"/>
    <w:rsid w:val="005D55B7"/>
    <w:rsid w:val="005F7C3B"/>
    <w:rsid w:val="006065F9"/>
    <w:rsid w:val="00626884"/>
    <w:rsid w:val="00641A35"/>
    <w:rsid w:val="00660BC2"/>
    <w:rsid w:val="0067614F"/>
    <w:rsid w:val="00685CAF"/>
    <w:rsid w:val="00691EC1"/>
    <w:rsid w:val="00695D78"/>
    <w:rsid w:val="006B0096"/>
    <w:rsid w:val="006C2F80"/>
    <w:rsid w:val="006E080E"/>
    <w:rsid w:val="006E7052"/>
    <w:rsid w:val="006F2784"/>
    <w:rsid w:val="00720FA3"/>
    <w:rsid w:val="007545E6"/>
    <w:rsid w:val="00766774"/>
    <w:rsid w:val="0077400C"/>
    <w:rsid w:val="007740AC"/>
    <w:rsid w:val="00775978"/>
    <w:rsid w:val="007900FC"/>
    <w:rsid w:val="007A5F59"/>
    <w:rsid w:val="007C53FB"/>
    <w:rsid w:val="007E23D8"/>
    <w:rsid w:val="00804548"/>
    <w:rsid w:val="00812917"/>
    <w:rsid w:val="008236C8"/>
    <w:rsid w:val="00830922"/>
    <w:rsid w:val="0084147B"/>
    <w:rsid w:val="0086653C"/>
    <w:rsid w:val="00873AAF"/>
    <w:rsid w:val="008821DA"/>
    <w:rsid w:val="00883157"/>
    <w:rsid w:val="00883BA5"/>
    <w:rsid w:val="0088556A"/>
    <w:rsid w:val="00895AC1"/>
    <w:rsid w:val="008A3960"/>
    <w:rsid w:val="008B1D8D"/>
    <w:rsid w:val="008B7D18"/>
    <w:rsid w:val="008E1C1A"/>
    <w:rsid w:val="008F1F97"/>
    <w:rsid w:val="008F4052"/>
    <w:rsid w:val="00904908"/>
    <w:rsid w:val="00906C9D"/>
    <w:rsid w:val="0094055D"/>
    <w:rsid w:val="00941D6A"/>
    <w:rsid w:val="0094506A"/>
    <w:rsid w:val="009506B4"/>
    <w:rsid w:val="00956AC4"/>
    <w:rsid w:val="00961A7C"/>
    <w:rsid w:val="00963191"/>
    <w:rsid w:val="00963A41"/>
    <w:rsid w:val="00971DCF"/>
    <w:rsid w:val="00977AD7"/>
    <w:rsid w:val="0098007E"/>
    <w:rsid w:val="00983A44"/>
    <w:rsid w:val="009A2C10"/>
    <w:rsid w:val="009B0E81"/>
    <w:rsid w:val="009C6A2E"/>
    <w:rsid w:val="009D1406"/>
    <w:rsid w:val="009D4EB3"/>
    <w:rsid w:val="009E4129"/>
    <w:rsid w:val="009F6561"/>
    <w:rsid w:val="00A04C0D"/>
    <w:rsid w:val="00A35CB7"/>
    <w:rsid w:val="00A44ADF"/>
    <w:rsid w:val="00A50923"/>
    <w:rsid w:val="00A6526A"/>
    <w:rsid w:val="00AA0199"/>
    <w:rsid w:val="00AA4816"/>
    <w:rsid w:val="00AA48DF"/>
    <w:rsid w:val="00AC78CD"/>
    <w:rsid w:val="00B0432A"/>
    <w:rsid w:val="00B13D1B"/>
    <w:rsid w:val="00B15AC2"/>
    <w:rsid w:val="00B16F49"/>
    <w:rsid w:val="00B25D24"/>
    <w:rsid w:val="00B31785"/>
    <w:rsid w:val="00B32CAD"/>
    <w:rsid w:val="00B52322"/>
    <w:rsid w:val="00B538B0"/>
    <w:rsid w:val="00B62029"/>
    <w:rsid w:val="00B818DF"/>
    <w:rsid w:val="00B8228A"/>
    <w:rsid w:val="00B93383"/>
    <w:rsid w:val="00B96DF3"/>
    <w:rsid w:val="00BA01AF"/>
    <w:rsid w:val="00BA234E"/>
    <w:rsid w:val="00BA67DA"/>
    <w:rsid w:val="00BA7334"/>
    <w:rsid w:val="00BC3A38"/>
    <w:rsid w:val="00BC526D"/>
    <w:rsid w:val="00BC5E33"/>
    <w:rsid w:val="00BD6E5C"/>
    <w:rsid w:val="00BE12B3"/>
    <w:rsid w:val="00BE1FA1"/>
    <w:rsid w:val="00BE5CDB"/>
    <w:rsid w:val="00BF6A4A"/>
    <w:rsid w:val="00C00040"/>
    <w:rsid w:val="00C00944"/>
    <w:rsid w:val="00C146E1"/>
    <w:rsid w:val="00C149B1"/>
    <w:rsid w:val="00C163C7"/>
    <w:rsid w:val="00C22178"/>
    <w:rsid w:val="00C304A1"/>
    <w:rsid w:val="00C32F45"/>
    <w:rsid w:val="00C43DB9"/>
    <w:rsid w:val="00C53EBA"/>
    <w:rsid w:val="00C60A7E"/>
    <w:rsid w:val="00C71BCB"/>
    <w:rsid w:val="00C87311"/>
    <w:rsid w:val="00C95010"/>
    <w:rsid w:val="00C95B96"/>
    <w:rsid w:val="00CA0306"/>
    <w:rsid w:val="00CA6BA6"/>
    <w:rsid w:val="00CC3FA2"/>
    <w:rsid w:val="00CD2F75"/>
    <w:rsid w:val="00CD455C"/>
    <w:rsid w:val="00CF3275"/>
    <w:rsid w:val="00CF654D"/>
    <w:rsid w:val="00D34A2F"/>
    <w:rsid w:val="00D52117"/>
    <w:rsid w:val="00D634E7"/>
    <w:rsid w:val="00D653F7"/>
    <w:rsid w:val="00D76976"/>
    <w:rsid w:val="00DA4FC3"/>
    <w:rsid w:val="00DB0D39"/>
    <w:rsid w:val="00DC21A6"/>
    <w:rsid w:val="00DE4D87"/>
    <w:rsid w:val="00DF0EAA"/>
    <w:rsid w:val="00E02424"/>
    <w:rsid w:val="00E06DCD"/>
    <w:rsid w:val="00E07DB8"/>
    <w:rsid w:val="00E14005"/>
    <w:rsid w:val="00E23B74"/>
    <w:rsid w:val="00E26675"/>
    <w:rsid w:val="00E26EFB"/>
    <w:rsid w:val="00E507D7"/>
    <w:rsid w:val="00E614DD"/>
    <w:rsid w:val="00E6311D"/>
    <w:rsid w:val="00E70E3B"/>
    <w:rsid w:val="00E71B91"/>
    <w:rsid w:val="00E80ABB"/>
    <w:rsid w:val="00EA4AFB"/>
    <w:rsid w:val="00EB13A7"/>
    <w:rsid w:val="00ED16E1"/>
    <w:rsid w:val="00ED2DEA"/>
    <w:rsid w:val="00F020E2"/>
    <w:rsid w:val="00F16E72"/>
    <w:rsid w:val="00F25252"/>
    <w:rsid w:val="00F36697"/>
    <w:rsid w:val="00F46502"/>
    <w:rsid w:val="00F722E6"/>
    <w:rsid w:val="00F9444C"/>
    <w:rsid w:val="00FB718D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A536"/>
  <w15:chartTrackingRefBased/>
  <w15:docId w15:val="{F14A1E42-C473-42CF-8419-82F480C6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9444C"/>
    <w:pPr>
      <w:suppressAutoHyphens/>
    </w:pPr>
  </w:style>
  <w:style w:type="paragraph" w:styleId="1">
    <w:name w:val="heading 1"/>
    <w:basedOn w:val="a2"/>
    <w:next w:val="a2"/>
    <w:link w:val="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spacing w:line="240" w:lineRule="auto"/>
      <w:ind w:firstLine="0"/>
      <w:jc w:val="right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Balloon Text"/>
    <w:basedOn w:val="a2"/>
    <w:link w:val="Char0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3"/>
    <w:link w:val="a7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a8">
    <w:name w:val="Bibliography"/>
    <w:basedOn w:val="a2"/>
    <w:next w:val="a2"/>
    <w:uiPriority w:val="8"/>
    <w:unhideWhenUsed/>
    <w:qFormat/>
    <w:pPr>
      <w:ind w:left="720" w:hanging="720"/>
    </w:pPr>
  </w:style>
  <w:style w:type="paragraph" w:styleId="a9">
    <w:name w:val="Block Text"/>
    <w:basedOn w:val="a2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a">
    <w:name w:val="Body Text"/>
    <w:basedOn w:val="a2"/>
    <w:link w:val="Char1"/>
    <w:uiPriority w:val="99"/>
    <w:semiHidden/>
    <w:unhideWhenUsed/>
    <w:pPr>
      <w:spacing w:after="120"/>
      <w:ind w:firstLine="0"/>
    </w:pPr>
  </w:style>
  <w:style w:type="character" w:customStyle="1" w:styleId="Char1">
    <w:name w:val="본문 Char"/>
    <w:basedOn w:val="a3"/>
    <w:link w:val="aa"/>
    <w:uiPriority w:val="99"/>
    <w:semiHidden/>
  </w:style>
  <w:style w:type="paragraph" w:styleId="22">
    <w:name w:val="Body Text 2"/>
    <w:basedOn w:val="a2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3"/>
    <w:link w:val="22"/>
    <w:uiPriority w:val="99"/>
    <w:semiHidden/>
  </w:style>
  <w:style w:type="paragraph" w:styleId="32">
    <w:name w:val="Body Text 3"/>
    <w:basedOn w:val="a2"/>
    <w:link w:val="3Char0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40CBB"/>
    <w:rPr>
      <w:sz w:val="22"/>
      <w:szCs w:val="16"/>
    </w:rPr>
  </w:style>
  <w:style w:type="paragraph" w:styleId="ab">
    <w:name w:val="Body Text First Indent"/>
    <w:basedOn w:val="aa"/>
    <w:link w:val="Char2"/>
    <w:uiPriority w:val="99"/>
    <w:semiHidden/>
    <w:unhideWhenUsed/>
    <w:pPr>
      <w:spacing w:after="0"/>
    </w:pPr>
  </w:style>
  <w:style w:type="character" w:customStyle="1" w:styleId="Char2">
    <w:name w:val="본문 첫 줄 들여쓰기 Char"/>
    <w:basedOn w:val="Char1"/>
    <w:link w:val="ab"/>
    <w:uiPriority w:val="99"/>
    <w:semiHidden/>
  </w:style>
  <w:style w:type="paragraph" w:styleId="ac">
    <w:name w:val="Body Text Indent"/>
    <w:basedOn w:val="a2"/>
    <w:link w:val="Char3"/>
    <w:uiPriority w:val="99"/>
    <w:semiHidden/>
    <w:unhideWhenUsed/>
    <w:pPr>
      <w:spacing w:after="120"/>
      <w:ind w:left="360" w:firstLine="0"/>
    </w:pPr>
  </w:style>
  <w:style w:type="character" w:customStyle="1" w:styleId="Char3">
    <w:name w:val="본문 들여쓰기 Char"/>
    <w:basedOn w:val="a3"/>
    <w:link w:val="ac"/>
    <w:uiPriority w:val="99"/>
    <w:semiHidden/>
  </w:style>
  <w:style w:type="paragraph" w:styleId="23">
    <w:name w:val="Body Text First Indent 2"/>
    <w:basedOn w:val="ac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3"/>
    <w:link w:val="23"/>
    <w:uiPriority w:val="99"/>
    <w:semiHidden/>
  </w:style>
  <w:style w:type="paragraph" w:styleId="24">
    <w:name w:val="Body Text Indent 2"/>
    <w:basedOn w:val="a2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3"/>
    <w:link w:val="24"/>
    <w:uiPriority w:val="99"/>
    <w:semiHidden/>
  </w:style>
  <w:style w:type="paragraph" w:styleId="33">
    <w:name w:val="Body Text Indent 3"/>
    <w:basedOn w:val="a2"/>
    <w:link w:val="3Char1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40CBB"/>
    <w:rPr>
      <w:sz w:val="22"/>
      <w:szCs w:val="16"/>
    </w:rPr>
  </w:style>
  <w:style w:type="paragraph" w:styleId="ad">
    <w:name w:val="caption"/>
    <w:basedOn w:val="a2"/>
    <w:next w:val="a2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e">
    <w:name w:val="Closing"/>
    <w:basedOn w:val="a2"/>
    <w:link w:val="Char4"/>
    <w:uiPriority w:val="99"/>
    <w:semiHidden/>
    <w:unhideWhenUsed/>
    <w:pPr>
      <w:spacing w:line="240" w:lineRule="auto"/>
      <w:ind w:left="4320" w:firstLine="0"/>
    </w:pPr>
  </w:style>
  <w:style w:type="character" w:customStyle="1" w:styleId="Char4">
    <w:name w:val="맺음말 Char"/>
    <w:basedOn w:val="a3"/>
    <w:link w:val="ae"/>
    <w:uiPriority w:val="99"/>
    <w:semiHidden/>
  </w:style>
  <w:style w:type="paragraph" w:styleId="af">
    <w:name w:val="annotation text"/>
    <w:basedOn w:val="a2"/>
    <w:link w:val="Char5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040CBB"/>
    <w:rPr>
      <w:sz w:val="22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040CBB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040CBB"/>
    <w:rPr>
      <w:b/>
      <w:bCs/>
      <w:sz w:val="22"/>
      <w:szCs w:val="20"/>
    </w:rPr>
  </w:style>
  <w:style w:type="paragraph" w:styleId="af1">
    <w:name w:val="Date"/>
    <w:basedOn w:val="a2"/>
    <w:next w:val="a2"/>
    <w:link w:val="Char7"/>
    <w:uiPriority w:val="99"/>
    <w:semiHidden/>
    <w:unhideWhenUsed/>
    <w:pPr>
      <w:ind w:firstLine="0"/>
    </w:pPr>
  </w:style>
  <w:style w:type="character" w:customStyle="1" w:styleId="Char7">
    <w:name w:val="날짜 Char"/>
    <w:basedOn w:val="a3"/>
    <w:link w:val="af1"/>
    <w:uiPriority w:val="99"/>
    <w:semiHidden/>
  </w:style>
  <w:style w:type="paragraph" w:styleId="af2">
    <w:name w:val="Document Map"/>
    <w:basedOn w:val="a2"/>
    <w:link w:val="Char8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3"/>
    <w:link w:val="af2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af3">
    <w:name w:val="E-mail Signature"/>
    <w:basedOn w:val="a2"/>
    <w:link w:val="Char9"/>
    <w:uiPriority w:val="99"/>
    <w:semiHidden/>
    <w:unhideWhenUsed/>
    <w:pPr>
      <w:spacing w:line="240" w:lineRule="auto"/>
      <w:ind w:firstLine="0"/>
    </w:pPr>
  </w:style>
  <w:style w:type="character" w:customStyle="1" w:styleId="Char9">
    <w:name w:val="전자 메일 서명 Char"/>
    <w:basedOn w:val="a3"/>
    <w:link w:val="af3"/>
    <w:uiPriority w:val="99"/>
    <w:semiHidden/>
  </w:style>
  <w:style w:type="paragraph" w:styleId="af4">
    <w:name w:val="endnote text"/>
    <w:basedOn w:val="a2"/>
    <w:link w:val="Chara"/>
    <w:uiPriority w:val="99"/>
    <w:semiHidden/>
    <w:unhideWhenUsed/>
  </w:style>
  <w:style w:type="character" w:customStyle="1" w:styleId="Chara">
    <w:name w:val="미주 텍스트 Char"/>
    <w:basedOn w:val="a3"/>
    <w:link w:val="af4"/>
    <w:uiPriority w:val="99"/>
    <w:semiHidden/>
  </w:style>
  <w:style w:type="paragraph" w:styleId="af5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6">
    <w:name w:val="envelope return"/>
    <w:basedOn w:val="a2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7">
    <w:name w:val="표 제목"/>
    <w:basedOn w:val="a2"/>
    <w:next w:val="a2"/>
    <w:uiPriority w:val="4"/>
    <w:qFormat/>
    <w:pPr>
      <w:ind w:left="360" w:hanging="360"/>
    </w:pPr>
  </w:style>
  <w:style w:type="paragraph" w:styleId="af8">
    <w:name w:val="footnote text"/>
    <w:basedOn w:val="a2"/>
    <w:link w:val="Charb"/>
    <w:uiPriority w:val="99"/>
    <w:semiHidden/>
    <w:unhideWhenUsed/>
  </w:style>
  <w:style w:type="character" w:customStyle="1" w:styleId="Charb">
    <w:name w:val="각주 텍스트 Char"/>
    <w:basedOn w:val="a3"/>
    <w:link w:val="af8"/>
    <w:uiPriority w:val="99"/>
    <w:semiHidden/>
  </w:style>
  <w:style w:type="character" w:customStyle="1" w:styleId="1Char">
    <w:name w:val="제목 1 Char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3"/>
    <w:link w:val="HTML"/>
    <w:uiPriority w:val="99"/>
    <w:semiHidden/>
    <w:rPr>
      <w:i/>
      <w:iCs/>
    </w:rPr>
  </w:style>
  <w:style w:type="paragraph" w:styleId="HTML0">
    <w:name w:val="HTML Preformatted"/>
    <w:basedOn w:val="a2"/>
    <w:link w:val="HTMLChar0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3"/>
    <w:link w:val="HTML0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10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0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0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0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9">
    <w:name w:val="index heading"/>
    <w:basedOn w:val="a2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a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b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c">
    <w:name w:val="macro"/>
    <w:link w:val="Charc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Charc">
    <w:name w:val="매크로 텍스트 Char"/>
    <w:basedOn w:val="a3"/>
    <w:link w:val="afc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afd">
    <w:name w:val="Message Header"/>
    <w:basedOn w:val="a2"/>
    <w:link w:val="Char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d">
    <w:name w:val="메시지 머리글 Char"/>
    <w:basedOn w:val="a3"/>
    <w:link w:val="afd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e">
    <w:name w:val="No Spacing"/>
    <w:aliases w:val="No Indent"/>
    <w:uiPriority w:val="1"/>
    <w:qFormat/>
    <w:pPr>
      <w:ind w:firstLine="0"/>
    </w:pPr>
  </w:style>
  <w:style w:type="paragraph" w:styleId="aff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0">
    <w:name w:val="Normal Indent"/>
    <w:basedOn w:val="a2"/>
    <w:uiPriority w:val="99"/>
    <w:semiHidden/>
    <w:unhideWhenUsed/>
    <w:pPr>
      <w:ind w:left="720" w:firstLine="0"/>
    </w:pPr>
  </w:style>
  <w:style w:type="paragraph" w:styleId="aff1">
    <w:name w:val="Note Heading"/>
    <w:basedOn w:val="a2"/>
    <w:next w:val="a2"/>
    <w:link w:val="Chare"/>
    <w:uiPriority w:val="99"/>
    <w:semiHidden/>
    <w:unhideWhenUsed/>
    <w:pPr>
      <w:spacing w:line="240" w:lineRule="auto"/>
      <w:ind w:firstLine="0"/>
    </w:pPr>
  </w:style>
  <w:style w:type="character" w:customStyle="1" w:styleId="Chare">
    <w:name w:val="각주/미주 머리글 Char"/>
    <w:basedOn w:val="a3"/>
    <w:link w:val="aff1"/>
    <w:uiPriority w:val="99"/>
    <w:semiHidden/>
  </w:style>
  <w:style w:type="paragraph" w:styleId="aff2">
    <w:name w:val="Plain Text"/>
    <w:basedOn w:val="a2"/>
    <w:link w:val="Charf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">
    <w:name w:val="글자만 Char"/>
    <w:basedOn w:val="a3"/>
    <w:link w:val="aff2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aff3">
    <w:name w:val="Quote"/>
    <w:basedOn w:val="a2"/>
    <w:next w:val="a2"/>
    <w:link w:val="Charf0"/>
    <w:uiPriority w:val="3"/>
    <w:qFormat/>
    <w:pPr>
      <w:ind w:left="1440" w:firstLine="0"/>
    </w:pPr>
  </w:style>
  <w:style w:type="character" w:customStyle="1" w:styleId="Charf0">
    <w:name w:val="인용 Char"/>
    <w:basedOn w:val="a3"/>
    <w:link w:val="aff3"/>
    <w:uiPriority w:val="3"/>
    <w:rsid w:val="004A2675"/>
  </w:style>
  <w:style w:type="paragraph" w:styleId="aff4">
    <w:name w:val="Salutation"/>
    <w:basedOn w:val="a2"/>
    <w:next w:val="a2"/>
    <w:link w:val="Charf1"/>
    <w:uiPriority w:val="99"/>
    <w:semiHidden/>
    <w:unhideWhenUsed/>
    <w:pPr>
      <w:ind w:firstLine="0"/>
    </w:pPr>
  </w:style>
  <w:style w:type="character" w:customStyle="1" w:styleId="Charf1">
    <w:name w:val="인사말 Char"/>
    <w:basedOn w:val="a3"/>
    <w:link w:val="aff4"/>
    <w:uiPriority w:val="99"/>
    <w:semiHidden/>
  </w:style>
  <w:style w:type="paragraph" w:styleId="aff5">
    <w:name w:val="Signature"/>
    <w:basedOn w:val="a2"/>
    <w:link w:val="Charf2"/>
    <w:uiPriority w:val="99"/>
    <w:semiHidden/>
    <w:unhideWhenUsed/>
    <w:pPr>
      <w:spacing w:line="240" w:lineRule="auto"/>
      <w:ind w:left="4320" w:firstLine="0"/>
    </w:pPr>
  </w:style>
  <w:style w:type="character" w:customStyle="1" w:styleId="Charf2">
    <w:name w:val="서명 Char"/>
    <w:basedOn w:val="a3"/>
    <w:link w:val="aff5"/>
    <w:uiPriority w:val="99"/>
    <w:semiHidden/>
  </w:style>
  <w:style w:type="paragraph" w:styleId="aff6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7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8">
    <w:name w:val="Title"/>
    <w:basedOn w:val="a2"/>
    <w:next w:val="a2"/>
    <w:link w:val="Charf3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Charf3">
    <w:name w:val="제목 Char"/>
    <w:basedOn w:val="a3"/>
    <w:link w:val="aff8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aff9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11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8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7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5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1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1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1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a">
    <w:name w:val="Placeholder Text"/>
    <w:basedOn w:val="a3"/>
    <w:uiPriority w:val="99"/>
    <w:semiHidden/>
    <w:rsid w:val="00B818DF"/>
    <w:rPr>
      <w:color w:val="595959" w:themeColor="text1" w:themeTint="A6"/>
    </w:rPr>
  </w:style>
  <w:style w:type="character" w:styleId="affb">
    <w:name w:val="Emphasis"/>
    <w:basedOn w:val="a3"/>
    <w:uiPriority w:val="20"/>
    <w:qFormat/>
    <w:rPr>
      <w:i/>
      <w:iCs/>
    </w:rPr>
  </w:style>
  <w:style w:type="table" w:styleId="affc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연구 논문 표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d">
    <w:name w:val="표 출처"/>
    <w:basedOn w:val="af7"/>
    <w:next w:val="a2"/>
    <w:uiPriority w:val="5"/>
    <w:qFormat/>
    <w:pPr>
      <w:spacing w:before="240"/>
    </w:pPr>
  </w:style>
  <w:style w:type="paragraph" w:customStyle="1" w:styleId="a1">
    <w:name w:val="표 메모"/>
    <w:basedOn w:val="a2"/>
    <w:uiPriority w:val="6"/>
    <w:qFormat/>
    <w:pPr>
      <w:numPr>
        <w:numId w:val="11"/>
      </w:numPr>
    </w:pPr>
  </w:style>
  <w:style w:type="paragraph" w:customStyle="1" w:styleId="affe">
    <w:name w:val="구역 제목"/>
    <w:basedOn w:val="a2"/>
    <w:next w:val="a2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개요"/>
    <w:uiPriority w:val="99"/>
    <w:pPr>
      <w:numPr>
        <w:numId w:val="12"/>
      </w:numPr>
    </w:pPr>
  </w:style>
  <w:style w:type="paragraph" w:styleId="afff">
    <w:name w:val="footer"/>
    <w:basedOn w:val="a2"/>
    <w:link w:val="Charf4"/>
    <w:uiPriority w:val="99"/>
    <w:unhideWhenUsed/>
    <w:rsid w:val="001463B2"/>
    <w:pPr>
      <w:spacing w:line="240" w:lineRule="auto"/>
    </w:pPr>
  </w:style>
  <w:style w:type="character" w:customStyle="1" w:styleId="Charf4">
    <w:name w:val="바닥글 Char"/>
    <w:basedOn w:val="a3"/>
    <w:link w:val="afff"/>
    <w:uiPriority w:val="99"/>
    <w:rsid w:val="001463B2"/>
  </w:style>
  <w:style w:type="character" w:styleId="afff0">
    <w:name w:val="Intense Emphasis"/>
    <w:basedOn w:val="a3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afff1">
    <w:name w:val="Intense Quote"/>
    <w:basedOn w:val="a2"/>
    <w:next w:val="a2"/>
    <w:link w:val="Charf5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Charf5">
    <w:name w:val="강한 인용 Char"/>
    <w:basedOn w:val="a3"/>
    <w:link w:val="afff1"/>
    <w:uiPriority w:val="30"/>
    <w:semiHidden/>
    <w:rsid w:val="004F7139"/>
    <w:rPr>
      <w:i/>
      <w:iCs/>
      <w:color w:val="595959" w:themeColor="text1" w:themeTint="A6"/>
    </w:rPr>
  </w:style>
  <w:style w:type="character" w:styleId="afff2">
    <w:name w:val="Intense Reference"/>
    <w:basedOn w:val="a3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afff3">
    <w:name w:val="FollowedHyperlink"/>
    <w:basedOn w:val="a3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afff4">
    <w:name w:val="annotation reference"/>
    <w:basedOn w:val="a3"/>
    <w:uiPriority w:val="99"/>
    <w:semiHidden/>
    <w:unhideWhenUsed/>
    <w:rsid w:val="007C53FB"/>
    <w:rPr>
      <w:sz w:val="22"/>
      <w:szCs w:val="16"/>
    </w:rPr>
  </w:style>
  <w:style w:type="character" w:styleId="HTML1">
    <w:name w:val="HTML Code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2">
    <w:name w:val="HTML Keyboard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afff5">
    <w:name w:val="List Paragraph"/>
    <w:basedOn w:val="a2"/>
    <w:uiPriority w:val="34"/>
    <w:unhideWhenUsed/>
    <w:qFormat/>
    <w:rsid w:val="00C95010"/>
    <w:pPr>
      <w:ind w:leftChars="400" w:left="800"/>
    </w:pPr>
  </w:style>
  <w:style w:type="character" w:styleId="afff6">
    <w:name w:val="Hyperlink"/>
    <w:basedOn w:val="a3"/>
    <w:uiPriority w:val="99"/>
    <w:unhideWhenUsed/>
    <w:rsid w:val="0056390E"/>
    <w:rPr>
      <w:color w:val="5F5F5F" w:themeColor="hyperlink"/>
      <w:u w:val="single"/>
    </w:rPr>
  </w:style>
  <w:style w:type="character" w:customStyle="1" w:styleId="12">
    <w:name w:val="확인되지 않은 멘션1"/>
    <w:basedOn w:val="a3"/>
    <w:uiPriority w:val="99"/>
    <w:semiHidden/>
    <w:unhideWhenUsed/>
    <w:rsid w:val="0056390E"/>
    <w:rPr>
      <w:color w:val="808080"/>
      <w:shd w:val="clear" w:color="auto" w:fill="E6E6E6"/>
    </w:rPr>
  </w:style>
  <w:style w:type="character" w:styleId="afff7">
    <w:name w:val="Unresolved Mention"/>
    <w:basedOn w:val="a3"/>
    <w:uiPriority w:val="99"/>
    <w:semiHidden/>
    <w:unhideWhenUsed/>
    <w:rsid w:val="00B317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krb.co.kr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yperlink" Target="https://en.wikipedia.or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ri.re.kr/kor/sub07_02_04_01.do" TargetMode="External"/><Relationship Id="rId20" Type="http://schemas.openxmlformats.org/officeDocument/2006/relationships/hyperlink" Target="https://www.sollae.co.k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makeshare.org/bbs/board.php?bo_table=Parts&amp;wr_id=9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/01098784838/edikghif@naver.com" TargetMode="External"/><Relationship Id="rId19" Type="http://schemas.openxmlformats.org/officeDocument/2006/relationships/hyperlink" Target="http://www.samsung.com/sec/air-conditioners/all-air-conditioners/" TargetMode="External"/><Relationship Id="rId4" Type="http://schemas.openxmlformats.org/officeDocument/2006/relationships/styles" Target="styles.xml"/><Relationship Id="rId9" Type="http://schemas.openxmlformats.org/officeDocument/2006/relationships/hyperlink" Target="mailto:/01056881841/wndlrrl@gmail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ndlr\AppData\Roaming\Microsoft\Templates\MLA%20&#49828;&#53440;&#51068;%20&#45436;&#4792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9D234E132B4834AC8A898ED38514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801A39-D764-4EC6-80C1-DF6F5284C476}"/>
      </w:docPartPr>
      <w:docPartBody>
        <w:p w:rsidR="007E358A" w:rsidRDefault="007E358A">
          <w:pPr>
            <w:pStyle w:val="FA9D234E132B4834AC8A898ED38514F8"/>
          </w:pPr>
          <w:r>
            <w:rPr>
              <w:lang w:val="ko-KR" w:bidi="ko-KR"/>
            </w:rPr>
            <w:t>인쇄물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00000003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8A"/>
    <w:rsid w:val="00241493"/>
    <w:rsid w:val="00353E1A"/>
    <w:rsid w:val="0043785C"/>
    <w:rsid w:val="00712AB5"/>
    <w:rsid w:val="00727110"/>
    <w:rsid w:val="00735A9D"/>
    <w:rsid w:val="007E358A"/>
    <w:rsid w:val="009C1495"/>
    <w:rsid w:val="00A840A4"/>
    <w:rsid w:val="00E9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8EEE0641F041CEB548F29D0B8D450C">
    <w:name w:val="5A8EEE0641F041CEB548F29D0B8D450C"/>
    <w:pPr>
      <w:widowControl w:val="0"/>
      <w:wordWrap w:val="0"/>
      <w:autoSpaceDE w:val="0"/>
      <w:autoSpaceDN w:val="0"/>
    </w:pPr>
  </w:style>
  <w:style w:type="paragraph" w:customStyle="1" w:styleId="63196BFFB853467E9CB900DA14E74970">
    <w:name w:val="63196BFFB853467E9CB900DA14E74970"/>
    <w:pPr>
      <w:widowControl w:val="0"/>
      <w:wordWrap w:val="0"/>
      <w:autoSpaceDE w:val="0"/>
      <w:autoSpaceDN w:val="0"/>
    </w:pPr>
  </w:style>
  <w:style w:type="paragraph" w:customStyle="1" w:styleId="DD2D3D2B23E54E989F95BE38D372499F">
    <w:name w:val="DD2D3D2B23E54E989F95BE38D372499F"/>
    <w:pPr>
      <w:widowControl w:val="0"/>
      <w:wordWrap w:val="0"/>
      <w:autoSpaceDE w:val="0"/>
      <w:autoSpaceDN w:val="0"/>
    </w:pPr>
  </w:style>
  <w:style w:type="paragraph" w:customStyle="1" w:styleId="075E7CD1506944EBB996695FF831C51F">
    <w:name w:val="075E7CD1506944EBB996695FF831C51F"/>
    <w:pPr>
      <w:widowControl w:val="0"/>
      <w:wordWrap w:val="0"/>
      <w:autoSpaceDE w:val="0"/>
      <w:autoSpaceDN w:val="0"/>
    </w:pPr>
  </w:style>
  <w:style w:type="paragraph" w:customStyle="1" w:styleId="9C33D3A02C9E49059CF1C8E29E8E0CB3">
    <w:name w:val="9C33D3A02C9E49059CF1C8E29E8E0CB3"/>
    <w:pPr>
      <w:widowControl w:val="0"/>
      <w:wordWrap w:val="0"/>
      <w:autoSpaceDE w:val="0"/>
      <w:autoSpaceDN w:val="0"/>
    </w:pPr>
  </w:style>
  <w:style w:type="paragraph" w:customStyle="1" w:styleId="904CAB1D774248E1AA740F28DA3BDB20">
    <w:name w:val="904CAB1D774248E1AA740F28DA3BDB20"/>
    <w:pPr>
      <w:widowControl w:val="0"/>
      <w:wordWrap w:val="0"/>
      <w:autoSpaceDE w:val="0"/>
      <w:autoSpaceDN w:val="0"/>
    </w:pPr>
  </w:style>
  <w:style w:type="character" w:styleId="a3">
    <w:name w:val="Emphasis"/>
    <w:basedOn w:val="a0"/>
    <w:uiPriority w:val="8"/>
    <w:qFormat/>
    <w:rPr>
      <w:i/>
      <w:iCs/>
    </w:rPr>
  </w:style>
  <w:style w:type="paragraph" w:customStyle="1" w:styleId="462755171A9E4D18B406DE6DDC4983CB">
    <w:name w:val="462755171A9E4D18B406DE6DDC4983CB"/>
    <w:pPr>
      <w:widowControl w:val="0"/>
      <w:wordWrap w:val="0"/>
      <w:autoSpaceDE w:val="0"/>
      <w:autoSpaceDN w:val="0"/>
    </w:pPr>
  </w:style>
  <w:style w:type="paragraph" w:customStyle="1" w:styleId="363ED5D386E54F67B4B01617C0E7E24F">
    <w:name w:val="363ED5D386E54F67B4B01617C0E7E24F"/>
    <w:pPr>
      <w:widowControl w:val="0"/>
      <w:wordWrap w:val="0"/>
      <w:autoSpaceDE w:val="0"/>
      <w:autoSpaceDN w:val="0"/>
    </w:pPr>
  </w:style>
  <w:style w:type="paragraph" w:customStyle="1" w:styleId="BA4E928FAB9F411B870D518B2FC1E499">
    <w:name w:val="BA4E928FAB9F411B870D518B2FC1E499"/>
    <w:pPr>
      <w:widowControl w:val="0"/>
      <w:wordWrap w:val="0"/>
      <w:autoSpaceDE w:val="0"/>
      <w:autoSpaceDN w:val="0"/>
    </w:pPr>
  </w:style>
  <w:style w:type="paragraph" w:customStyle="1" w:styleId="A06502847074426F98F9E3E4121A8FB0">
    <w:name w:val="A06502847074426F98F9E3E4121A8FB0"/>
    <w:pPr>
      <w:widowControl w:val="0"/>
      <w:wordWrap w:val="0"/>
      <w:autoSpaceDE w:val="0"/>
      <w:autoSpaceDN w:val="0"/>
    </w:pPr>
  </w:style>
  <w:style w:type="paragraph" w:customStyle="1" w:styleId="8750386FD86649F6B725CC801754AE06">
    <w:name w:val="8750386FD86649F6B725CC801754AE06"/>
    <w:pPr>
      <w:widowControl w:val="0"/>
      <w:wordWrap w:val="0"/>
      <w:autoSpaceDE w:val="0"/>
      <w:autoSpaceDN w:val="0"/>
    </w:pPr>
  </w:style>
  <w:style w:type="paragraph" w:customStyle="1" w:styleId="BF6B3E27206C44BD933800F66D0B7EF3">
    <w:name w:val="BF6B3E27206C44BD933800F66D0B7EF3"/>
    <w:pPr>
      <w:widowControl w:val="0"/>
      <w:wordWrap w:val="0"/>
      <w:autoSpaceDE w:val="0"/>
      <w:autoSpaceDN w:val="0"/>
    </w:pPr>
  </w:style>
  <w:style w:type="paragraph" w:customStyle="1" w:styleId="6AE1C86FFA104D7B8EE856A00176E2EA">
    <w:name w:val="6AE1C86FFA104D7B8EE856A00176E2EA"/>
    <w:pPr>
      <w:widowControl w:val="0"/>
      <w:wordWrap w:val="0"/>
      <w:autoSpaceDE w:val="0"/>
      <w:autoSpaceDN w:val="0"/>
    </w:pPr>
  </w:style>
  <w:style w:type="paragraph" w:customStyle="1" w:styleId="E4003C1C49AF4D47B04C97E80DFDC02B">
    <w:name w:val="E4003C1C49AF4D47B04C97E80DFDC02B"/>
    <w:pPr>
      <w:widowControl w:val="0"/>
      <w:wordWrap w:val="0"/>
      <w:autoSpaceDE w:val="0"/>
      <w:autoSpaceDN w:val="0"/>
    </w:pPr>
  </w:style>
  <w:style w:type="paragraph" w:customStyle="1" w:styleId="D249EBD3A073428EAEC3940AC7616C58">
    <w:name w:val="D249EBD3A073428EAEC3940AC7616C58"/>
    <w:pPr>
      <w:widowControl w:val="0"/>
      <w:wordWrap w:val="0"/>
      <w:autoSpaceDE w:val="0"/>
      <w:autoSpaceDN w:val="0"/>
    </w:pPr>
  </w:style>
  <w:style w:type="paragraph" w:customStyle="1" w:styleId="52516DA75ED84BFD9EA5427261746197">
    <w:name w:val="52516DA75ED84BFD9EA5427261746197"/>
    <w:pPr>
      <w:widowControl w:val="0"/>
      <w:wordWrap w:val="0"/>
      <w:autoSpaceDE w:val="0"/>
      <w:autoSpaceDN w:val="0"/>
    </w:pPr>
  </w:style>
  <w:style w:type="paragraph" w:customStyle="1" w:styleId="9CC7E10836314C27802CF0957CC01161">
    <w:name w:val="9CC7E10836314C27802CF0957CC01161"/>
    <w:pPr>
      <w:widowControl w:val="0"/>
      <w:wordWrap w:val="0"/>
      <w:autoSpaceDE w:val="0"/>
      <w:autoSpaceDN w:val="0"/>
    </w:pPr>
  </w:style>
  <w:style w:type="paragraph" w:customStyle="1" w:styleId="186431A734724B04ABBFB26D4C5788BA">
    <w:name w:val="186431A734724B04ABBFB26D4C5788BA"/>
    <w:pPr>
      <w:widowControl w:val="0"/>
      <w:wordWrap w:val="0"/>
      <w:autoSpaceDE w:val="0"/>
      <w:autoSpaceDN w:val="0"/>
    </w:pPr>
  </w:style>
  <w:style w:type="paragraph" w:customStyle="1" w:styleId="657DFF5CC0A64BD589BC8E778F198E5E">
    <w:name w:val="657DFF5CC0A64BD589BC8E778F198E5E"/>
    <w:pPr>
      <w:widowControl w:val="0"/>
      <w:wordWrap w:val="0"/>
      <w:autoSpaceDE w:val="0"/>
      <w:autoSpaceDN w:val="0"/>
    </w:pPr>
  </w:style>
  <w:style w:type="paragraph" w:customStyle="1" w:styleId="46FA6019F80D480C8538F14162081D88">
    <w:name w:val="46FA6019F80D480C8538F14162081D88"/>
    <w:pPr>
      <w:widowControl w:val="0"/>
      <w:wordWrap w:val="0"/>
      <w:autoSpaceDE w:val="0"/>
      <w:autoSpaceDN w:val="0"/>
    </w:pPr>
  </w:style>
  <w:style w:type="paragraph" w:customStyle="1" w:styleId="0E15E572932942DC8C217C6F3DA1C15E">
    <w:name w:val="0E15E572932942DC8C217C6F3DA1C15E"/>
    <w:pPr>
      <w:widowControl w:val="0"/>
      <w:wordWrap w:val="0"/>
      <w:autoSpaceDE w:val="0"/>
      <w:autoSpaceDN w:val="0"/>
    </w:pPr>
  </w:style>
  <w:style w:type="paragraph" w:customStyle="1" w:styleId="0F31D47DC30241E6A0BD1441F7922A81">
    <w:name w:val="0F31D47DC30241E6A0BD1441F7922A81"/>
    <w:pPr>
      <w:widowControl w:val="0"/>
      <w:wordWrap w:val="0"/>
      <w:autoSpaceDE w:val="0"/>
      <w:autoSpaceDN w:val="0"/>
    </w:pPr>
  </w:style>
  <w:style w:type="paragraph" w:customStyle="1" w:styleId="3FB0FDE53F124F9F94A109D8DACC16FD">
    <w:name w:val="3FB0FDE53F124F9F94A109D8DACC16FD"/>
    <w:pPr>
      <w:widowControl w:val="0"/>
      <w:wordWrap w:val="0"/>
      <w:autoSpaceDE w:val="0"/>
      <w:autoSpaceDN w:val="0"/>
    </w:pPr>
  </w:style>
  <w:style w:type="paragraph" w:customStyle="1" w:styleId="5378FFACB0864070AC3CFA8669EDD71F">
    <w:name w:val="5378FFACB0864070AC3CFA8669EDD71F"/>
    <w:pPr>
      <w:widowControl w:val="0"/>
      <w:wordWrap w:val="0"/>
      <w:autoSpaceDE w:val="0"/>
      <w:autoSpaceDN w:val="0"/>
    </w:pPr>
  </w:style>
  <w:style w:type="paragraph" w:customStyle="1" w:styleId="BBB6218492DA4B67B885B1D5553A432E">
    <w:name w:val="BBB6218492DA4B67B885B1D5553A432E"/>
    <w:pPr>
      <w:widowControl w:val="0"/>
      <w:wordWrap w:val="0"/>
      <w:autoSpaceDE w:val="0"/>
      <w:autoSpaceDN w:val="0"/>
    </w:pPr>
  </w:style>
  <w:style w:type="paragraph" w:customStyle="1" w:styleId="2BF1DBBD7A9942ADA1291AB7971AEDBC">
    <w:name w:val="2BF1DBBD7A9942ADA1291AB7971AEDBC"/>
    <w:pPr>
      <w:widowControl w:val="0"/>
      <w:wordWrap w:val="0"/>
      <w:autoSpaceDE w:val="0"/>
      <w:autoSpaceDN w:val="0"/>
    </w:pPr>
  </w:style>
  <w:style w:type="paragraph" w:customStyle="1" w:styleId="B1CC24E5030D4E178ADCDFE5FCEA1BB1">
    <w:name w:val="B1CC24E5030D4E178ADCDFE5FCEA1BB1"/>
    <w:pPr>
      <w:widowControl w:val="0"/>
      <w:wordWrap w:val="0"/>
      <w:autoSpaceDE w:val="0"/>
      <w:autoSpaceDN w:val="0"/>
    </w:pPr>
  </w:style>
  <w:style w:type="paragraph" w:customStyle="1" w:styleId="BD725422305A4C8EAF286DB15EFA3FB3">
    <w:name w:val="BD725422305A4C8EAF286DB15EFA3FB3"/>
    <w:pPr>
      <w:widowControl w:val="0"/>
      <w:wordWrap w:val="0"/>
      <w:autoSpaceDE w:val="0"/>
      <w:autoSpaceDN w:val="0"/>
    </w:pPr>
  </w:style>
  <w:style w:type="paragraph" w:customStyle="1" w:styleId="88A9ADAD9908448F9336CC1C0C6E552C">
    <w:name w:val="88A9ADAD9908448F9336CC1C0C6E552C"/>
    <w:pPr>
      <w:widowControl w:val="0"/>
      <w:wordWrap w:val="0"/>
      <w:autoSpaceDE w:val="0"/>
      <w:autoSpaceDN w:val="0"/>
    </w:pPr>
  </w:style>
  <w:style w:type="paragraph" w:customStyle="1" w:styleId="849C0AD32A844C7EB976BB65B64CD202">
    <w:name w:val="849C0AD32A844C7EB976BB65B64CD202"/>
    <w:pPr>
      <w:widowControl w:val="0"/>
      <w:wordWrap w:val="0"/>
      <w:autoSpaceDE w:val="0"/>
      <w:autoSpaceDN w:val="0"/>
    </w:pPr>
  </w:style>
  <w:style w:type="paragraph" w:customStyle="1" w:styleId="A9DB0AA46B5C4C7888E4698C7F3B6DC9">
    <w:name w:val="A9DB0AA46B5C4C7888E4698C7F3B6DC9"/>
    <w:pPr>
      <w:widowControl w:val="0"/>
      <w:wordWrap w:val="0"/>
      <w:autoSpaceDE w:val="0"/>
      <w:autoSpaceDN w:val="0"/>
    </w:pPr>
  </w:style>
  <w:style w:type="paragraph" w:customStyle="1" w:styleId="D8205A32FC2046A993F810A0EF54571C">
    <w:name w:val="D8205A32FC2046A993F810A0EF54571C"/>
    <w:pPr>
      <w:widowControl w:val="0"/>
      <w:wordWrap w:val="0"/>
      <w:autoSpaceDE w:val="0"/>
      <w:autoSpaceDN w:val="0"/>
    </w:pPr>
  </w:style>
  <w:style w:type="paragraph" w:customStyle="1" w:styleId="6E0DCF4C83A640D9AA66ABDD05479507">
    <w:name w:val="6E0DCF4C83A640D9AA66ABDD05479507"/>
    <w:pPr>
      <w:widowControl w:val="0"/>
      <w:wordWrap w:val="0"/>
      <w:autoSpaceDE w:val="0"/>
      <w:autoSpaceDN w:val="0"/>
    </w:pPr>
  </w:style>
  <w:style w:type="paragraph" w:customStyle="1" w:styleId="4DBE6133DCD248E79A15F58EB92F6319">
    <w:name w:val="4DBE6133DCD248E79A15F58EB92F6319"/>
    <w:pPr>
      <w:widowControl w:val="0"/>
      <w:wordWrap w:val="0"/>
      <w:autoSpaceDE w:val="0"/>
      <w:autoSpaceDN w:val="0"/>
    </w:pPr>
  </w:style>
  <w:style w:type="paragraph" w:customStyle="1" w:styleId="71492EBB74F54DA6AF53D5AA4D6E3E60">
    <w:name w:val="71492EBB74F54DA6AF53D5AA4D6E3E60"/>
    <w:pPr>
      <w:widowControl w:val="0"/>
      <w:wordWrap w:val="0"/>
      <w:autoSpaceDE w:val="0"/>
      <w:autoSpaceDN w:val="0"/>
    </w:pPr>
  </w:style>
  <w:style w:type="paragraph" w:customStyle="1" w:styleId="AE0E5E8D8F43433BAF734126365BC72A">
    <w:name w:val="AE0E5E8D8F43433BAF734126365BC72A"/>
    <w:pPr>
      <w:widowControl w:val="0"/>
      <w:wordWrap w:val="0"/>
      <w:autoSpaceDE w:val="0"/>
      <w:autoSpaceDN w:val="0"/>
    </w:pPr>
  </w:style>
  <w:style w:type="paragraph" w:customStyle="1" w:styleId="D59B1D373FBD42B29776698B088176EC">
    <w:name w:val="D59B1D373FBD42B29776698B088176EC"/>
    <w:pPr>
      <w:widowControl w:val="0"/>
      <w:wordWrap w:val="0"/>
      <w:autoSpaceDE w:val="0"/>
      <w:autoSpaceDN w:val="0"/>
    </w:pPr>
  </w:style>
  <w:style w:type="paragraph" w:customStyle="1" w:styleId="3D2CA33F51D8456BAB75F4C46F3C3324">
    <w:name w:val="3D2CA33F51D8456BAB75F4C46F3C3324"/>
    <w:pPr>
      <w:widowControl w:val="0"/>
      <w:wordWrap w:val="0"/>
      <w:autoSpaceDE w:val="0"/>
      <w:autoSpaceDN w:val="0"/>
    </w:pPr>
  </w:style>
  <w:style w:type="paragraph" w:customStyle="1" w:styleId="4C297296372249069CA14148383E1C11">
    <w:name w:val="4C297296372249069CA14148383E1C11"/>
    <w:pPr>
      <w:widowControl w:val="0"/>
      <w:wordWrap w:val="0"/>
      <w:autoSpaceDE w:val="0"/>
      <w:autoSpaceDN w:val="0"/>
    </w:pPr>
  </w:style>
  <w:style w:type="paragraph" w:customStyle="1" w:styleId="FA9D234E132B4834AC8A898ED38514F8">
    <w:name w:val="FA9D234E132B4834AC8A898ED38514F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E488AF-8219-4CDB-B3B2-714C79D4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스타일 논문.dotx</Template>
  <TotalTime>1</TotalTime>
  <Pages>14</Pages>
  <Words>1010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juik lee</dc:creator>
  <cp:keywords/>
  <dc:description/>
  <cp:lastModifiedBy>juik lee</cp:lastModifiedBy>
  <cp:revision>2</cp:revision>
  <cp:lastPrinted>2017-11-05T14:59:00Z</cp:lastPrinted>
  <dcterms:created xsi:type="dcterms:W3CDTF">2017-12-10T15:35:00Z</dcterms:created>
  <dcterms:modified xsi:type="dcterms:W3CDTF">2017-12-10T15:35:00Z</dcterms:modified>
  <cp:version/>
</cp:coreProperties>
</file>